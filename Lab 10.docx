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3973" w14:textId="48BFDDDB" w:rsidR="001D1E6B" w:rsidRDefault="000F4611" w:rsidP="001D1E6B">
      <w:r>
        <w:t xml:space="preserve">Przygotowane zostało zestawienie ocen wystawianych przez prowadzących na uczelni XYZ, w przeciągu ostatnich lat. </w:t>
      </w:r>
      <w:r w:rsidR="007C0BB6">
        <w:t>Wykonaj zestawienie, które pozwoli porównywać oceny wystawiane przez dwóch prowadzących oraz je pods</w:t>
      </w:r>
      <w:r w:rsidR="001B1D46">
        <w:t>u</w:t>
      </w:r>
      <w:r w:rsidR="007C0BB6">
        <w:t>muje.</w:t>
      </w:r>
    </w:p>
    <w:p w14:paraId="3422E68C" w14:textId="77777777" w:rsidR="00660EB7" w:rsidRDefault="00660EB7" w:rsidP="001D1E6B"/>
    <w:p w14:paraId="463366DF" w14:textId="49F1A165" w:rsidR="001D1E6B" w:rsidRDefault="001D1E6B" w:rsidP="001D1E6B">
      <w:pPr>
        <w:pStyle w:val="Akapitzlist"/>
        <w:numPr>
          <w:ilvl w:val="0"/>
          <w:numId w:val="45"/>
        </w:numPr>
      </w:pPr>
      <w:r>
        <w:t>ID_PRACOWNIK</w:t>
      </w:r>
      <w:r w:rsidR="00090636">
        <w:t xml:space="preserve"> – unikalny identyfikator pracownika</w:t>
      </w:r>
    </w:p>
    <w:p w14:paraId="3CFE4E81" w14:textId="00628047" w:rsidR="001D1E6B" w:rsidRDefault="001D1E6B" w:rsidP="001D1E6B">
      <w:pPr>
        <w:pStyle w:val="Akapitzlist"/>
        <w:numPr>
          <w:ilvl w:val="0"/>
          <w:numId w:val="45"/>
        </w:numPr>
      </w:pPr>
      <w:r>
        <w:t>NAZWISKO</w:t>
      </w:r>
      <w:r w:rsidR="00090636">
        <w:t xml:space="preserve"> – nazwisko pracownika</w:t>
      </w:r>
    </w:p>
    <w:p w14:paraId="03168E5F" w14:textId="0AEA2C79" w:rsidR="001D1E6B" w:rsidRDefault="001D1E6B" w:rsidP="001D1E6B">
      <w:pPr>
        <w:pStyle w:val="Akapitzlist"/>
        <w:numPr>
          <w:ilvl w:val="0"/>
          <w:numId w:val="45"/>
        </w:numPr>
      </w:pPr>
      <w:r>
        <w:t>IMIE</w:t>
      </w:r>
      <w:r w:rsidR="00090636">
        <w:t xml:space="preserve"> – imię pracownika</w:t>
      </w:r>
    </w:p>
    <w:p w14:paraId="13608E62" w14:textId="27C61CEE" w:rsidR="001D1E6B" w:rsidRDefault="001D1E6B" w:rsidP="001D1E6B">
      <w:pPr>
        <w:pStyle w:val="Akapitzlist"/>
        <w:numPr>
          <w:ilvl w:val="0"/>
          <w:numId w:val="45"/>
        </w:numPr>
      </w:pPr>
      <w:r>
        <w:t>ROK_AKADEMICKI</w:t>
      </w:r>
      <w:r w:rsidR="00090636">
        <w:t xml:space="preserve"> – rok akademicki, w którym wystawione zostały oceny</w:t>
      </w:r>
    </w:p>
    <w:p w14:paraId="7A42FE19" w14:textId="03982603" w:rsidR="001D1E6B" w:rsidRDefault="001D1E6B" w:rsidP="001D1E6B">
      <w:pPr>
        <w:pStyle w:val="Akapitzlist"/>
        <w:numPr>
          <w:ilvl w:val="0"/>
          <w:numId w:val="45"/>
        </w:numPr>
      </w:pPr>
      <w:r>
        <w:t>SEMESTR</w:t>
      </w:r>
      <w:r w:rsidR="00090636">
        <w:t xml:space="preserve"> – określenie, czy semestr był letni, czy zimowy</w:t>
      </w:r>
    </w:p>
    <w:p w14:paraId="771AF446" w14:textId="46F6C9DE" w:rsidR="001D1E6B" w:rsidRDefault="001D1E6B" w:rsidP="001D1E6B">
      <w:pPr>
        <w:pStyle w:val="Akapitzlist"/>
        <w:numPr>
          <w:ilvl w:val="0"/>
          <w:numId w:val="45"/>
        </w:numPr>
      </w:pPr>
      <w:r>
        <w:t>KIERUNEK_STD</w:t>
      </w:r>
      <w:r w:rsidR="00090636">
        <w:t xml:space="preserve"> – nazwa kierunku</w:t>
      </w:r>
    </w:p>
    <w:p w14:paraId="601A108C" w14:textId="6E393DE4" w:rsidR="001D1E6B" w:rsidRDefault="001D1E6B" w:rsidP="001D1E6B">
      <w:pPr>
        <w:pStyle w:val="Akapitzlist"/>
        <w:numPr>
          <w:ilvl w:val="0"/>
          <w:numId w:val="45"/>
        </w:numPr>
      </w:pPr>
      <w:r>
        <w:t>Forma_studiów</w:t>
      </w:r>
      <w:r w:rsidR="00090636">
        <w:t xml:space="preserve"> – określenie, czy studia zaoczne, czy dzienne</w:t>
      </w:r>
    </w:p>
    <w:p w14:paraId="62F9B315" w14:textId="39C9A262" w:rsidR="001D1E6B" w:rsidRDefault="001D1E6B" w:rsidP="001D1E6B">
      <w:pPr>
        <w:pStyle w:val="Akapitzlist"/>
        <w:numPr>
          <w:ilvl w:val="0"/>
          <w:numId w:val="45"/>
        </w:numPr>
      </w:pPr>
      <w:r>
        <w:t>PRZEDMIOT</w:t>
      </w:r>
      <w:r w:rsidR="00090636">
        <w:t xml:space="preserve"> – nazwa przedmiotu</w:t>
      </w:r>
    </w:p>
    <w:p w14:paraId="6FCB6F6C" w14:textId="6C35C979" w:rsidR="001D1E6B" w:rsidRDefault="001D1E6B" w:rsidP="001D1E6B">
      <w:pPr>
        <w:pStyle w:val="Akapitzlist"/>
        <w:numPr>
          <w:ilvl w:val="0"/>
          <w:numId w:val="45"/>
        </w:numPr>
      </w:pPr>
      <w:r>
        <w:t>NAZWA_FORMY_ZAJEC</w:t>
      </w:r>
      <w:r w:rsidR="00090636">
        <w:t xml:space="preserve"> – forma zajęć </w:t>
      </w:r>
    </w:p>
    <w:p w14:paraId="6A7E7206" w14:textId="2F20C7F0" w:rsidR="001D1E6B" w:rsidRDefault="001D1E6B" w:rsidP="001D1E6B">
      <w:pPr>
        <w:pStyle w:val="Akapitzlist"/>
        <w:numPr>
          <w:ilvl w:val="0"/>
          <w:numId w:val="45"/>
        </w:numPr>
      </w:pPr>
      <w:r>
        <w:t>FORMA_ZALICZENIA</w:t>
      </w:r>
      <w:r w:rsidR="00660EB7">
        <w:t xml:space="preserve"> – forma w jakiej był zaliczany przedmiot</w:t>
      </w:r>
    </w:p>
    <w:p w14:paraId="04C910C3" w14:textId="53F3A3E8" w:rsidR="001D1E6B" w:rsidRDefault="001D1E6B" w:rsidP="00660EB7">
      <w:pPr>
        <w:pStyle w:val="Akapitzlist"/>
        <w:numPr>
          <w:ilvl w:val="0"/>
          <w:numId w:val="45"/>
        </w:numPr>
      </w:pPr>
      <w:r>
        <w:t>TERMIN</w:t>
      </w:r>
      <w:r w:rsidR="00660EB7">
        <w:t xml:space="preserve"> – termin, w którym zostały wystawione oceny</w:t>
      </w:r>
    </w:p>
    <w:p w14:paraId="3094AB62" w14:textId="40DCD8E8" w:rsidR="001D1E6B" w:rsidRDefault="001D1E6B" w:rsidP="001D1E6B">
      <w:pPr>
        <w:pStyle w:val="Akapitzlist"/>
        <w:numPr>
          <w:ilvl w:val="0"/>
          <w:numId w:val="45"/>
        </w:numPr>
      </w:pPr>
      <w:r>
        <w:t>LICZBA_OCENA_2_0</w:t>
      </w:r>
      <w:r w:rsidR="00660EB7">
        <w:t xml:space="preserve"> – ilość ocen 2.0</w:t>
      </w:r>
    </w:p>
    <w:p w14:paraId="527F9E53" w14:textId="3FFAB3D5" w:rsidR="001D1E6B" w:rsidRDefault="001D1E6B" w:rsidP="001D1E6B">
      <w:pPr>
        <w:pStyle w:val="Akapitzlist"/>
        <w:numPr>
          <w:ilvl w:val="0"/>
          <w:numId w:val="45"/>
        </w:numPr>
      </w:pPr>
      <w:r>
        <w:t>LICZBA_OCENA_3_0</w:t>
      </w:r>
      <w:r w:rsidR="00660EB7">
        <w:t xml:space="preserve"> – ilość ocen 3.0</w:t>
      </w:r>
    </w:p>
    <w:p w14:paraId="04E9BA2F" w14:textId="421C3382" w:rsidR="001D1E6B" w:rsidRDefault="001D1E6B" w:rsidP="001D1E6B">
      <w:pPr>
        <w:pStyle w:val="Akapitzlist"/>
        <w:numPr>
          <w:ilvl w:val="0"/>
          <w:numId w:val="45"/>
        </w:numPr>
      </w:pPr>
      <w:r>
        <w:t>LICZBA_OCENA_3_5</w:t>
      </w:r>
      <w:r w:rsidR="00660EB7">
        <w:t xml:space="preserve"> – ilość ocen 3.5</w:t>
      </w:r>
    </w:p>
    <w:p w14:paraId="1598635C" w14:textId="47E229CD" w:rsidR="001D1E6B" w:rsidRDefault="001D1E6B" w:rsidP="001D1E6B">
      <w:pPr>
        <w:pStyle w:val="Akapitzlist"/>
        <w:numPr>
          <w:ilvl w:val="0"/>
          <w:numId w:val="45"/>
        </w:numPr>
      </w:pPr>
      <w:r>
        <w:t>LICZBA_OCENA_4_0</w:t>
      </w:r>
      <w:r w:rsidR="00660EB7">
        <w:t xml:space="preserve"> – ilość ocen 4.0</w:t>
      </w:r>
    </w:p>
    <w:p w14:paraId="12288270" w14:textId="26A4B5EF" w:rsidR="001D1E6B" w:rsidRDefault="001D1E6B" w:rsidP="001D1E6B">
      <w:pPr>
        <w:pStyle w:val="Akapitzlist"/>
        <w:numPr>
          <w:ilvl w:val="0"/>
          <w:numId w:val="45"/>
        </w:numPr>
      </w:pPr>
      <w:r>
        <w:t>LICZBA_OCENA_4_5</w:t>
      </w:r>
      <w:r w:rsidR="00660EB7">
        <w:t xml:space="preserve"> – ilość ocen 4.5</w:t>
      </w:r>
    </w:p>
    <w:p w14:paraId="3720B723" w14:textId="62733828" w:rsidR="001D1E6B" w:rsidRDefault="001D1E6B" w:rsidP="001D1E6B">
      <w:pPr>
        <w:pStyle w:val="Akapitzlist"/>
        <w:numPr>
          <w:ilvl w:val="0"/>
          <w:numId w:val="45"/>
        </w:numPr>
      </w:pPr>
      <w:r>
        <w:t>LICZBA_OCENA_5_0</w:t>
      </w:r>
      <w:r w:rsidR="00660EB7">
        <w:t xml:space="preserve"> – ilość ocen 5.0</w:t>
      </w:r>
    </w:p>
    <w:p w14:paraId="690701CB" w14:textId="0571CFA2" w:rsidR="00EF1918" w:rsidRDefault="001D1E6B" w:rsidP="001D1E6B">
      <w:pPr>
        <w:pStyle w:val="Akapitzlist"/>
        <w:numPr>
          <w:ilvl w:val="0"/>
          <w:numId w:val="45"/>
        </w:numPr>
      </w:pPr>
      <w:r>
        <w:t>NUMER_SEMESTRU</w:t>
      </w:r>
      <w:r w:rsidR="00660EB7">
        <w:t xml:space="preserve"> – numer semestru, na którym odbyły się zajęcia</w:t>
      </w:r>
    </w:p>
    <w:p w14:paraId="5D16EB8E" w14:textId="77777777" w:rsidR="00FF7AB5" w:rsidRDefault="00FF7AB5" w:rsidP="00FF7AB5"/>
    <w:p w14:paraId="0E6B4BE6" w14:textId="77777777" w:rsidR="00204666" w:rsidRDefault="00204666" w:rsidP="00204666">
      <w:pPr>
        <w:keepNext/>
        <w:jc w:val="center"/>
      </w:pPr>
      <w:r w:rsidRPr="00204666">
        <w:rPr>
          <w:noProof/>
        </w:rPr>
        <w:drawing>
          <wp:inline distT="0" distB="0" distL="0" distR="0" wp14:anchorId="3FDF390B" wp14:editId="06291FC2">
            <wp:extent cx="6018663" cy="3342691"/>
            <wp:effectExtent l="0" t="0" r="0" b="0"/>
            <wp:docPr id="1875990552" name="Obraz 1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90552" name="Obraz 1" descr="Obraz zawierający tekst, zrzut ekranu, numer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438" cy="33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5C1" w14:textId="5C8E70AB" w:rsidR="00FF7AB5" w:rsidRDefault="00204666" w:rsidP="00204666">
      <w:pPr>
        <w:pStyle w:val="Podpisrysunkw"/>
      </w:pPr>
      <w:r>
        <w:t xml:space="preserve">Rysunek </w:t>
      </w:r>
      <w:r w:rsidR="00E62A9E">
        <w:fldChar w:fldCharType="begin"/>
      </w:r>
      <w:r w:rsidR="00E62A9E">
        <w:instrText xml:space="preserve"> SEQ Rysunek \* ARABIC </w:instrText>
      </w:r>
      <w:r w:rsidR="00E62A9E">
        <w:fldChar w:fldCharType="separate"/>
      </w:r>
      <w:r w:rsidR="00DA6932">
        <w:rPr>
          <w:noProof/>
        </w:rPr>
        <w:t>1</w:t>
      </w:r>
      <w:r w:rsidR="00E62A9E">
        <w:rPr>
          <w:noProof/>
        </w:rPr>
        <w:fldChar w:fldCharType="end"/>
      </w:r>
      <w:r>
        <w:t xml:space="preserve"> Przykładowa realizacja zadania</w:t>
      </w:r>
    </w:p>
    <w:p w14:paraId="3D4105DC" w14:textId="77777777" w:rsidR="001A6B94" w:rsidRDefault="001A6B94" w:rsidP="001A6B94">
      <w:pPr>
        <w:rPr>
          <w:lang w:eastAsia="pl-PL"/>
        </w:rPr>
      </w:pPr>
    </w:p>
    <w:p w14:paraId="1EC9A233" w14:textId="5398AED5" w:rsidR="00A32950" w:rsidRPr="001B2844" w:rsidRDefault="00A32950" w:rsidP="00A32950">
      <w:pPr>
        <w:pStyle w:val="Tekstpodstawowy"/>
      </w:pPr>
      <w:r>
        <w:t xml:space="preserve">W celu dodania dwóch macierzy, które będzie można </w:t>
      </w:r>
      <w:r w:rsidR="00987608">
        <w:t xml:space="preserve">zależnie </w:t>
      </w:r>
      <w:r>
        <w:t>od siebie filtrować, zduplikuj tabelę jako źródło danych, a następnie dodaj trzecią tabelę, która będzie zawierała unikalne kombinacje semestru i roku.</w:t>
      </w:r>
      <w:r w:rsidR="006B43C1">
        <w:t xml:space="preserve"> </w:t>
      </w:r>
      <w:r w:rsidR="00201916">
        <w:t>Dzięki temu będą zwracane wspólne wynik ina podstawie semestru i roku.</w:t>
      </w:r>
      <w:r w:rsidR="00696F2E">
        <w:t xml:space="preserve"> Dane zostały podzielone na dwa pliki. Należy je zaimportować i połączyć ze sobą. </w:t>
      </w:r>
      <w:r w:rsidR="00FC7F82">
        <w:t xml:space="preserve">Zwróć uwagę na kolejność kolumn </w:t>
      </w:r>
      <w:r w:rsidR="004457D4">
        <w:t xml:space="preserve">i ich nazwy </w:t>
      </w:r>
      <w:r w:rsidR="00FC7F82">
        <w:t>w obu plikach.</w:t>
      </w:r>
      <w:r w:rsidR="001B2844">
        <w:t xml:space="preserve"> Pamiętaj, aby po wykonaniu raportu wykonać </w:t>
      </w:r>
      <w:r w:rsidR="001B2844" w:rsidRPr="001B2844">
        <w:rPr>
          <w:b/>
          <w:bCs/>
        </w:rPr>
        <w:t>raport podsumowujący</w:t>
      </w:r>
      <w:r w:rsidR="001B2844">
        <w:t>.</w:t>
      </w:r>
    </w:p>
    <w:p w14:paraId="09197DB5" w14:textId="77777777" w:rsidR="001A6B94" w:rsidRDefault="001A6B94">
      <w:pPr>
        <w:rPr>
          <w:rFonts w:eastAsia="Times New Roman" w:cstheme="majorBidi"/>
          <w:b/>
          <w:szCs w:val="32"/>
          <w:lang w:eastAsia="pl-PL"/>
        </w:rPr>
      </w:pPr>
      <w:r>
        <w:br w:type="page"/>
      </w:r>
    </w:p>
    <w:p w14:paraId="189C06A8" w14:textId="66709BE5" w:rsidR="001A6B94" w:rsidRDefault="001A6B94" w:rsidP="001A6B94">
      <w:pPr>
        <w:pStyle w:val="Nagwek1"/>
      </w:pPr>
      <w:r>
        <w:lastRenderedPageBreak/>
        <w:t>Cele do wykonania</w:t>
      </w:r>
    </w:p>
    <w:p w14:paraId="3BD8E2D4" w14:textId="663789E4" w:rsidR="00556225" w:rsidRDefault="005824D8" w:rsidP="00556225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Macierz wyświetlająca sumę ocen</w:t>
      </w:r>
      <w:r w:rsidR="006E387F">
        <w:rPr>
          <w:lang w:eastAsia="pl-PL"/>
        </w:rPr>
        <w:t xml:space="preserve"> </w:t>
      </w:r>
      <w:r>
        <w:rPr>
          <w:lang w:eastAsia="pl-PL"/>
        </w:rPr>
        <w:t>wystawionych przez prowadzącego w poszczególnych latach, z podziałem na semestr letni i zimowy</w:t>
      </w:r>
      <w:r w:rsidR="006E387F">
        <w:rPr>
          <w:lang w:eastAsia="pl-PL"/>
        </w:rPr>
        <w:t>. Niech suma będzie prezentowana w formie procentów, sumując się do 100% w zakresie wiersza.</w:t>
      </w:r>
    </w:p>
    <w:p w14:paraId="5508A7A9" w14:textId="55DD81B1" w:rsidR="005824D8" w:rsidRDefault="005824D8" w:rsidP="005824D8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Macierz wyświetlająca sumę ocen wystawionych przez drugiego prowadzącego w poszczególnych latach, z podziałem na semestr letni i zimowy</w:t>
      </w:r>
      <w:r w:rsidR="006E387F">
        <w:rPr>
          <w:lang w:eastAsia="pl-PL"/>
        </w:rPr>
        <w:t>. Niech suma będzie prezentowana w formie procentów, sumując się do 100% w zakresie wiersza.</w:t>
      </w:r>
    </w:p>
    <w:p w14:paraId="05D88B67" w14:textId="60A0C181" w:rsidR="005824D8" w:rsidRDefault="005824D8" w:rsidP="00556225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Macierz wyświetlająca różnicę pomiędzy ocenami wystawionymi przez obydwu prowadzących (wynik z macierzy 1 – wynik z macierzy 2)</w:t>
      </w:r>
      <w:r w:rsidR="006E387F">
        <w:rPr>
          <w:lang w:eastAsia="pl-PL"/>
        </w:rPr>
        <w:t>. Niech suma będzie prezentowana w formie procentów, sumując się do 100% w zakresie wiersza.</w:t>
      </w:r>
    </w:p>
    <w:p w14:paraId="0F85D4B8" w14:textId="690BE33B" w:rsidR="00016546" w:rsidRDefault="006E387F" w:rsidP="00556225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Dodaj nową kolumnę o nazwie Pracownik, która połączy imię, nazwisko i ID pracownika.</w:t>
      </w:r>
    </w:p>
    <w:p w14:paraId="41421DAC" w14:textId="70C4E304" w:rsidR="006E387F" w:rsidRDefault="006E387F" w:rsidP="006E387F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Dodaj możliwość filtrowania strony po: roku akademickim, typie semestru, pracowniku, numerze semestru, przedmiocie, terminie, formie zajęć, kierunku i formie studiów.</w:t>
      </w:r>
    </w:p>
    <w:p w14:paraId="493B9B1B" w14:textId="7DF95B1A" w:rsidR="00DA6932" w:rsidRDefault="00DA6932" w:rsidP="006E387F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 xml:space="preserve">Dodaj wykresy typu tooltip do macierzy z punktów 1 i 2, które wyświetlą ile i jakich ocen łącznie wystawiono w danym roku i semestrze. </w:t>
      </w:r>
      <w:r w:rsidR="00D80F31">
        <w:rPr>
          <w:lang w:eastAsia="pl-PL"/>
        </w:rPr>
        <w:t>Tytuł powinien generować się dynamicznie w zależności od roku i semestru.</w:t>
      </w:r>
      <w:r>
        <w:rPr>
          <w:lang w:eastAsia="pl-PL"/>
        </w:rPr>
        <w:tab/>
      </w:r>
    </w:p>
    <w:p w14:paraId="33DAC499" w14:textId="77777777" w:rsidR="00DA6932" w:rsidRDefault="00DA6932" w:rsidP="00DA6932">
      <w:pPr>
        <w:pStyle w:val="Akapitzlist"/>
        <w:rPr>
          <w:lang w:eastAsia="pl-PL"/>
        </w:rPr>
      </w:pPr>
    </w:p>
    <w:p w14:paraId="5ECC087D" w14:textId="5E3E793D" w:rsidR="00DA6932" w:rsidRDefault="00DA6932" w:rsidP="00DA6932">
      <w:pPr>
        <w:pStyle w:val="Akapitzlist"/>
        <w:keepNext/>
        <w:jc w:val="center"/>
      </w:pPr>
      <w:r w:rsidRPr="00DA6932">
        <w:rPr>
          <w:noProof/>
        </w:rPr>
        <w:drawing>
          <wp:inline distT="0" distB="0" distL="0" distR="0" wp14:anchorId="1DBDF4CD" wp14:editId="755107E7">
            <wp:extent cx="2558955" cy="1903223"/>
            <wp:effectExtent l="0" t="0" r="0" b="0"/>
            <wp:docPr id="858836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691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842" cy="19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3A79" w14:textId="5221BBDB" w:rsidR="006E387F" w:rsidRDefault="00DA6932" w:rsidP="00DA6932">
      <w:pPr>
        <w:pStyle w:val="Podpisrysunkw"/>
      </w:pPr>
      <w:r>
        <w:t xml:space="preserve">Rysunek </w:t>
      </w:r>
      <w:r w:rsidR="00E62A9E">
        <w:fldChar w:fldCharType="begin"/>
      </w:r>
      <w:r w:rsidR="00E62A9E">
        <w:instrText xml:space="preserve"> SEQ Rysunek \* ARABIC </w:instrText>
      </w:r>
      <w:r w:rsidR="00E62A9E">
        <w:fldChar w:fldCharType="separate"/>
      </w:r>
      <w:r>
        <w:rPr>
          <w:noProof/>
        </w:rPr>
        <w:t>2</w:t>
      </w:r>
      <w:r w:rsidR="00E62A9E">
        <w:rPr>
          <w:noProof/>
        </w:rPr>
        <w:fldChar w:fldCharType="end"/>
      </w:r>
      <w:r>
        <w:t xml:space="preserve"> Przykład wizualizacji do zadania 6</w:t>
      </w:r>
    </w:p>
    <w:p w14:paraId="476E8F66" w14:textId="77777777" w:rsidR="00DA6932" w:rsidRDefault="00DA6932" w:rsidP="00DA6932">
      <w:pPr>
        <w:rPr>
          <w:lang w:eastAsia="pl-PL"/>
        </w:rPr>
      </w:pPr>
    </w:p>
    <w:p w14:paraId="26737D27" w14:textId="5700F313" w:rsidR="00DA6932" w:rsidRDefault="00DA6932" w:rsidP="00DA6932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Dodaj wykres typu tooltip do wykresu podsumowującego, który wyświetli różnice pomiędzy obydwoma panelami.</w:t>
      </w:r>
      <w:r w:rsidR="00D80F31">
        <w:rPr>
          <w:lang w:eastAsia="pl-PL"/>
        </w:rPr>
        <w:t xml:space="preserve"> Tytuł powinien generować się dynamicznie w zależności od roku i semestru.</w:t>
      </w:r>
    </w:p>
    <w:p w14:paraId="080BE39E" w14:textId="77777777" w:rsidR="00DA6932" w:rsidRDefault="00DA6932" w:rsidP="00DA6932">
      <w:pPr>
        <w:pStyle w:val="Akapitzlist"/>
        <w:rPr>
          <w:lang w:eastAsia="pl-PL"/>
        </w:rPr>
      </w:pPr>
    </w:p>
    <w:p w14:paraId="775E3811" w14:textId="77777777" w:rsidR="00DA6932" w:rsidRDefault="00DA6932" w:rsidP="00DA6932">
      <w:pPr>
        <w:keepNext/>
        <w:jc w:val="center"/>
      </w:pPr>
      <w:r w:rsidRPr="00DA6932">
        <w:rPr>
          <w:noProof/>
          <w:lang w:eastAsia="pl-PL"/>
        </w:rPr>
        <w:drawing>
          <wp:inline distT="0" distB="0" distL="0" distR="0" wp14:anchorId="1246123B" wp14:editId="37579544">
            <wp:extent cx="2981741" cy="2257740"/>
            <wp:effectExtent l="0" t="0" r="9525" b="9525"/>
            <wp:docPr id="1113782272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272" name="Obraz 1" descr="Obraz zawierający tekst, zrzut ekranu, diagram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EE7" w14:textId="0CF16CB3" w:rsidR="00DA6932" w:rsidRDefault="00DA6932" w:rsidP="00DA6932">
      <w:pPr>
        <w:pStyle w:val="Podpisrysunkw"/>
      </w:pPr>
      <w:r>
        <w:t xml:space="preserve">Rysunek </w:t>
      </w:r>
      <w:r w:rsidR="00E62A9E">
        <w:fldChar w:fldCharType="begin"/>
      </w:r>
      <w:r w:rsidR="00E62A9E">
        <w:instrText xml:space="preserve"> SEQ Rysunek \* ARABIC </w:instrText>
      </w:r>
      <w:r w:rsidR="00E62A9E">
        <w:fldChar w:fldCharType="separate"/>
      </w:r>
      <w:r>
        <w:rPr>
          <w:noProof/>
        </w:rPr>
        <w:t>3</w:t>
      </w:r>
      <w:r w:rsidR="00E62A9E">
        <w:rPr>
          <w:noProof/>
        </w:rPr>
        <w:fldChar w:fldCharType="end"/>
      </w:r>
      <w:r>
        <w:t xml:space="preserve"> Przykład wizualizacji do zadania 7</w:t>
      </w:r>
    </w:p>
    <w:p w14:paraId="52693FDB" w14:textId="77777777" w:rsidR="00DA6932" w:rsidRDefault="00DA6932" w:rsidP="00DA6932">
      <w:pPr>
        <w:rPr>
          <w:lang w:eastAsia="pl-PL"/>
        </w:rPr>
      </w:pPr>
    </w:p>
    <w:p w14:paraId="115E9F67" w14:textId="77777777" w:rsidR="006545F5" w:rsidRDefault="006300CC" w:rsidP="00DA6932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>Dodaj wykres liniowy przedstawiający średnią ocen wystawioną przez prowadzących w poszczególnych latach.</w:t>
      </w:r>
    </w:p>
    <w:p w14:paraId="315C6858" w14:textId="721E1867" w:rsidR="006545F5" w:rsidRDefault="006545F5" w:rsidP="00DA6932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lastRenderedPageBreak/>
        <w:t>Dodaj warianty uproszczone macierzy z zadań 1,2,3. Zamiast poszczególnych ocen pogrupuj je w kategorie: Niskie (2.0, 3.0), Średnie (3.5, 4.0), Wysokie (4.5, 5.0). Powinno móc się przełączać pomiędzy wariantem szczegółowym i uproszczonym przy pomocy przycisków.</w:t>
      </w:r>
    </w:p>
    <w:p w14:paraId="3DE2E9FE" w14:textId="53FBAC87" w:rsidR="00A32950" w:rsidRDefault="006545F5" w:rsidP="00A32950">
      <w:pPr>
        <w:pStyle w:val="Akapitzlist"/>
        <w:numPr>
          <w:ilvl w:val="0"/>
          <w:numId w:val="46"/>
        </w:numPr>
        <w:rPr>
          <w:lang w:eastAsia="pl-PL"/>
        </w:rPr>
      </w:pPr>
      <w:r>
        <w:rPr>
          <w:lang w:eastAsia="pl-PL"/>
        </w:rPr>
        <w:t xml:space="preserve">Przygotuj wykresy typu tooltip dla wersji uproszczonych, które będą spełniały to samo zadanie co wersje szczegółowe. </w:t>
      </w:r>
    </w:p>
    <w:p w14:paraId="7916899C" w14:textId="4ECDA7C2" w:rsidR="001B2844" w:rsidRDefault="001B2844" w:rsidP="001B2844">
      <w:pPr>
        <w:rPr>
          <w:lang w:eastAsia="pl-PL"/>
        </w:rPr>
      </w:pPr>
    </w:p>
    <w:p w14:paraId="5EED3711" w14:textId="43F59DEF" w:rsidR="00841F22" w:rsidRPr="00DA6932" w:rsidRDefault="00841F22" w:rsidP="00CD55F5">
      <w:pPr>
        <w:pStyle w:val="Tekstpodstawowy"/>
      </w:pPr>
      <w:r>
        <w:t>Po wykonaniu panelu napisz raport, który będzie zawierać wnioski oraz ewentualne rekomendacje</w:t>
      </w:r>
      <w:r w:rsidR="002F0B9C">
        <w:t xml:space="preserve"> dotyczące analizowanych danych.</w:t>
      </w:r>
      <w:r w:rsidR="00A926F7">
        <w:t xml:space="preserve"> </w:t>
      </w:r>
      <w:r w:rsidR="0016691A">
        <w:t>Raport może między innymi zawierać punkty, którym warto się przyjrzeć podczas korzystania z raportu, co udało się uzyskać, a także pewien opis analizowanego zbioru danych.</w:t>
      </w:r>
    </w:p>
    <w:sectPr w:rsidR="00841F22" w:rsidRPr="00DA6932" w:rsidSect="00F520D1">
      <w:footerReference w:type="default" r:id="rId14"/>
      <w:type w:val="continuous"/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0E29" w14:textId="77777777" w:rsidR="00E62A9E" w:rsidRDefault="00E62A9E" w:rsidP="001B59BC">
      <w:r>
        <w:separator/>
      </w:r>
    </w:p>
  </w:endnote>
  <w:endnote w:type="continuationSeparator" w:id="0">
    <w:p w14:paraId="4139CFF0" w14:textId="77777777" w:rsidR="00E62A9E" w:rsidRDefault="00E62A9E" w:rsidP="001B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793203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28B05CA" w14:textId="77777777" w:rsidR="00900C2A" w:rsidRPr="001B59BC" w:rsidRDefault="00F473A0">
        <w:pPr>
          <w:pStyle w:val="Stopka"/>
          <w:jc w:val="center"/>
          <w:rPr>
            <w:rFonts w:cs="Times New Roman"/>
          </w:rPr>
        </w:pPr>
        <w:r w:rsidRPr="001B59BC">
          <w:rPr>
            <w:rFonts w:cs="Times New Roman"/>
          </w:rPr>
          <w:fldChar w:fldCharType="begin"/>
        </w:r>
        <w:r w:rsidR="00900C2A" w:rsidRPr="001B59BC">
          <w:rPr>
            <w:rFonts w:cs="Times New Roman"/>
          </w:rPr>
          <w:instrText>PAGE   \* MERGEFORMAT</w:instrText>
        </w:r>
        <w:r w:rsidRPr="001B59BC">
          <w:rPr>
            <w:rFonts w:cs="Times New Roman"/>
          </w:rPr>
          <w:fldChar w:fldCharType="separate"/>
        </w:r>
        <w:r w:rsidR="008B53F7">
          <w:rPr>
            <w:rFonts w:cs="Times New Roman"/>
            <w:noProof/>
          </w:rPr>
          <w:t>9</w:t>
        </w:r>
        <w:r w:rsidRPr="001B59BC">
          <w:rPr>
            <w:rFonts w:cs="Times New Roman"/>
          </w:rPr>
          <w:fldChar w:fldCharType="end"/>
        </w:r>
      </w:p>
    </w:sdtContent>
  </w:sdt>
  <w:p w14:paraId="1A69D64D" w14:textId="77777777" w:rsidR="00900C2A" w:rsidRDefault="00900C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79A4" w14:textId="77777777" w:rsidR="00E62A9E" w:rsidRDefault="00E62A9E" w:rsidP="001B59BC">
      <w:r>
        <w:separator/>
      </w:r>
    </w:p>
  </w:footnote>
  <w:footnote w:type="continuationSeparator" w:id="0">
    <w:p w14:paraId="7998D2BF" w14:textId="77777777" w:rsidR="00E62A9E" w:rsidRDefault="00E62A9E" w:rsidP="001B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32C"/>
    <w:multiLevelType w:val="hybridMultilevel"/>
    <w:tmpl w:val="F1B8D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78E"/>
    <w:multiLevelType w:val="hybridMultilevel"/>
    <w:tmpl w:val="9AB6D47A"/>
    <w:lvl w:ilvl="0" w:tplc="0415000F">
      <w:start w:val="1"/>
      <w:numFmt w:val="decimal"/>
      <w:lvlText w:val="%1."/>
      <w:lvlJc w:val="left"/>
      <w:pPr>
        <w:ind w:left="778" w:hanging="360"/>
      </w:pPr>
    </w:lvl>
    <w:lvl w:ilvl="1" w:tplc="04150019" w:tentative="1">
      <w:start w:val="1"/>
      <w:numFmt w:val="lowerLetter"/>
      <w:lvlText w:val="%2."/>
      <w:lvlJc w:val="left"/>
      <w:pPr>
        <w:ind w:left="1498" w:hanging="360"/>
      </w:pPr>
    </w:lvl>
    <w:lvl w:ilvl="2" w:tplc="0415001B" w:tentative="1">
      <w:start w:val="1"/>
      <w:numFmt w:val="lowerRoman"/>
      <w:lvlText w:val="%3."/>
      <w:lvlJc w:val="right"/>
      <w:pPr>
        <w:ind w:left="2218" w:hanging="180"/>
      </w:pPr>
    </w:lvl>
    <w:lvl w:ilvl="3" w:tplc="0415000F" w:tentative="1">
      <w:start w:val="1"/>
      <w:numFmt w:val="decimal"/>
      <w:lvlText w:val="%4."/>
      <w:lvlJc w:val="left"/>
      <w:pPr>
        <w:ind w:left="2938" w:hanging="360"/>
      </w:pPr>
    </w:lvl>
    <w:lvl w:ilvl="4" w:tplc="04150019" w:tentative="1">
      <w:start w:val="1"/>
      <w:numFmt w:val="lowerLetter"/>
      <w:lvlText w:val="%5."/>
      <w:lvlJc w:val="left"/>
      <w:pPr>
        <w:ind w:left="3658" w:hanging="360"/>
      </w:pPr>
    </w:lvl>
    <w:lvl w:ilvl="5" w:tplc="0415001B" w:tentative="1">
      <w:start w:val="1"/>
      <w:numFmt w:val="lowerRoman"/>
      <w:lvlText w:val="%6."/>
      <w:lvlJc w:val="right"/>
      <w:pPr>
        <w:ind w:left="4378" w:hanging="180"/>
      </w:pPr>
    </w:lvl>
    <w:lvl w:ilvl="6" w:tplc="0415000F" w:tentative="1">
      <w:start w:val="1"/>
      <w:numFmt w:val="decimal"/>
      <w:lvlText w:val="%7."/>
      <w:lvlJc w:val="left"/>
      <w:pPr>
        <w:ind w:left="5098" w:hanging="360"/>
      </w:pPr>
    </w:lvl>
    <w:lvl w:ilvl="7" w:tplc="04150019" w:tentative="1">
      <w:start w:val="1"/>
      <w:numFmt w:val="lowerLetter"/>
      <w:lvlText w:val="%8."/>
      <w:lvlJc w:val="left"/>
      <w:pPr>
        <w:ind w:left="5818" w:hanging="360"/>
      </w:pPr>
    </w:lvl>
    <w:lvl w:ilvl="8" w:tplc="0415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0B7F293E"/>
    <w:multiLevelType w:val="hybridMultilevel"/>
    <w:tmpl w:val="C06C729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39C6E59"/>
    <w:multiLevelType w:val="hybridMultilevel"/>
    <w:tmpl w:val="5CEAE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B1B"/>
    <w:multiLevelType w:val="multilevel"/>
    <w:tmpl w:val="2DD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100BF"/>
    <w:multiLevelType w:val="hybridMultilevel"/>
    <w:tmpl w:val="6A689E96"/>
    <w:lvl w:ilvl="0" w:tplc="4AC8399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E52E1"/>
    <w:multiLevelType w:val="hybridMultilevel"/>
    <w:tmpl w:val="9F447A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405B7"/>
    <w:multiLevelType w:val="hybridMultilevel"/>
    <w:tmpl w:val="DAC2B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96361"/>
    <w:multiLevelType w:val="multilevel"/>
    <w:tmpl w:val="6756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Nagwek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Nagwek6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Nagwek7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Nagwek8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Nagwek9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0CB43FD"/>
    <w:multiLevelType w:val="hybridMultilevel"/>
    <w:tmpl w:val="511AB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923C4"/>
    <w:multiLevelType w:val="hybridMultilevel"/>
    <w:tmpl w:val="AFBA126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34D6BC8"/>
    <w:multiLevelType w:val="multilevel"/>
    <w:tmpl w:val="31F6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1155B"/>
    <w:multiLevelType w:val="hybridMultilevel"/>
    <w:tmpl w:val="114E3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87FDC"/>
    <w:multiLevelType w:val="hybridMultilevel"/>
    <w:tmpl w:val="21B0D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F07B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B37265"/>
    <w:multiLevelType w:val="hybridMultilevel"/>
    <w:tmpl w:val="A68E3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33970"/>
    <w:multiLevelType w:val="multilevel"/>
    <w:tmpl w:val="68D6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369A3"/>
    <w:multiLevelType w:val="hybridMultilevel"/>
    <w:tmpl w:val="9CFC120C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45E34F7"/>
    <w:multiLevelType w:val="hybridMultilevel"/>
    <w:tmpl w:val="60900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42CC5"/>
    <w:multiLevelType w:val="multilevel"/>
    <w:tmpl w:val="C26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C13C78"/>
    <w:multiLevelType w:val="hybridMultilevel"/>
    <w:tmpl w:val="BB8A0B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842C9"/>
    <w:multiLevelType w:val="hybridMultilevel"/>
    <w:tmpl w:val="BE52D6B6"/>
    <w:lvl w:ilvl="0" w:tplc="034247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F7923"/>
    <w:multiLevelType w:val="multilevel"/>
    <w:tmpl w:val="9B5A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2647D"/>
    <w:multiLevelType w:val="hybridMultilevel"/>
    <w:tmpl w:val="ADBA33B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24C228E"/>
    <w:multiLevelType w:val="hybridMultilevel"/>
    <w:tmpl w:val="D91C9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60ECB"/>
    <w:multiLevelType w:val="hybridMultilevel"/>
    <w:tmpl w:val="47A86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66C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C3675F"/>
    <w:multiLevelType w:val="hybridMultilevel"/>
    <w:tmpl w:val="C5A02B3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DE413A"/>
    <w:multiLevelType w:val="hybridMultilevel"/>
    <w:tmpl w:val="5C1E52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65EE3"/>
    <w:multiLevelType w:val="hybridMultilevel"/>
    <w:tmpl w:val="1B7CBB56"/>
    <w:lvl w:ilvl="0" w:tplc="9AC04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909A1"/>
    <w:multiLevelType w:val="hybridMultilevel"/>
    <w:tmpl w:val="2C809C6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04216A3"/>
    <w:multiLevelType w:val="hybridMultilevel"/>
    <w:tmpl w:val="9A2C1E76"/>
    <w:lvl w:ilvl="0" w:tplc="FDD22C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D6E0E"/>
    <w:multiLevelType w:val="hybridMultilevel"/>
    <w:tmpl w:val="DF22B12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2662D9D"/>
    <w:multiLevelType w:val="hybridMultilevel"/>
    <w:tmpl w:val="556A1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114F4"/>
    <w:multiLevelType w:val="hybridMultilevel"/>
    <w:tmpl w:val="F9CEF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21BF6"/>
    <w:multiLevelType w:val="hybridMultilevel"/>
    <w:tmpl w:val="DD94F0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C1933"/>
    <w:multiLevelType w:val="multilevel"/>
    <w:tmpl w:val="47EEE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D37C02"/>
    <w:multiLevelType w:val="hybridMultilevel"/>
    <w:tmpl w:val="6354E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E382B"/>
    <w:multiLevelType w:val="hybridMultilevel"/>
    <w:tmpl w:val="FE6C384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EDF3EEB"/>
    <w:multiLevelType w:val="hybridMultilevel"/>
    <w:tmpl w:val="FA8EA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364"/>
    <w:multiLevelType w:val="hybridMultilevel"/>
    <w:tmpl w:val="69C6300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CB5721"/>
    <w:multiLevelType w:val="hybridMultilevel"/>
    <w:tmpl w:val="9BB26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D4623"/>
    <w:multiLevelType w:val="multilevel"/>
    <w:tmpl w:val="F36A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8306DB"/>
    <w:multiLevelType w:val="hybridMultilevel"/>
    <w:tmpl w:val="68A88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31B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6"/>
  </w:num>
  <w:num w:numId="3">
    <w:abstractNumId w:val="44"/>
  </w:num>
  <w:num w:numId="4">
    <w:abstractNumId w:val="14"/>
  </w:num>
  <w:num w:numId="5">
    <w:abstractNumId w:val="6"/>
  </w:num>
  <w:num w:numId="6">
    <w:abstractNumId w:val="31"/>
  </w:num>
  <w:num w:numId="7">
    <w:abstractNumId w:val="21"/>
  </w:num>
  <w:num w:numId="8">
    <w:abstractNumId w:val="37"/>
  </w:num>
  <w:num w:numId="9">
    <w:abstractNumId w:val="5"/>
  </w:num>
  <w:num w:numId="10">
    <w:abstractNumId w:val="36"/>
  </w:num>
  <w:num w:numId="11">
    <w:abstractNumId w:val="18"/>
  </w:num>
  <w:num w:numId="12">
    <w:abstractNumId w:val="35"/>
  </w:num>
  <w:num w:numId="13">
    <w:abstractNumId w:val="41"/>
  </w:num>
  <w:num w:numId="14">
    <w:abstractNumId w:val="7"/>
  </w:num>
  <w:num w:numId="15">
    <w:abstractNumId w:val="36"/>
    <w:lvlOverride w:ilvl="0">
      <w:startOverride w:val="1"/>
    </w:lvlOverride>
  </w:num>
  <w:num w:numId="16">
    <w:abstractNumId w:val="2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3"/>
  </w:num>
  <w:num w:numId="20">
    <w:abstractNumId w:val="10"/>
  </w:num>
  <w:num w:numId="21">
    <w:abstractNumId w:val="30"/>
  </w:num>
  <w:num w:numId="22">
    <w:abstractNumId w:val="17"/>
  </w:num>
  <w:num w:numId="23">
    <w:abstractNumId w:val="40"/>
  </w:num>
  <w:num w:numId="24">
    <w:abstractNumId w:val="24"/>
  </w:num>
  <w:num w:numId="25">
    <w:abstractNumId w:val="43"/>
  </w:num>
  <w:num w:numId="26">
    <w:abstractNumId w:val="9"/>
  </w:num>
  <w:num w:numId="27">
    <w:abstractNumId w:val="27"/>
  </w:num>
  <w:num w:numId="28">
    <w:abstractNumId w:val="39"/>
  </w:num>
  <w:num w:numId="29">
    <w:abstractNumId w:val="33"/>
  </w:num>
  <w:num w:numId="30">
    <w:abstractNumId w:val="1"/>
  </w:num>
  <w:num w:numId="31">
    <w:abstractNumId w:val="11"/>
  </w:num>
  <w:num w:numId="32">
    <w:abstractNumId w:val="22"/>
  </w:num>
  <w:num w:numId="33">
    <w:abstractNumId w:val="25"/>
  </w:num>
  <w:num w:numId="34">
    <w:abstractNumId w:val="15"/>
  </w:num>
  <w:num w:numId="35">
    <w:abstractNumId w:val="23"/>
  </w:num>
  <w:num w:numId="36">
    <w:abstractNumId w:val="38"/>
  </w:num>
  <w:num w:numId="37">
    <w:abstractNumId w:val="12"/>
  </w:num>
  <w:num w:numId="38">
    <w:abstractNumId w:val="32"/>
  </w:num>
  <w:num w:numId="39">
    <w:abstractNumId w:val="20"/>
  </w:num>
  <w:num w:numId="40">
    <w:abstractNumId w:val="28"/>
  </w:num>
  <w:num w:numId="41">
    <w:abstractNumId w:val="42"/>
  </w:num>
  <w:num w:numId="42">
    <w:abstractNumId w:val="16"/>
  </w:num>
  <w:num w:numId="43">
    <w:abstractNumId w:val="19"/>
  </w:num>
  <w:num w:numId="44">
    <w:abstractNumId w:val="13"/>
  </w:num>
  <w:num w:numId="45">
    <w:abstractNumId w:val="34"/>
  </w:num>
  <w:num w:numId="46">
    <w:abstractNumId w:val="29"/>
  </w:num>
  <w:num w:numId="4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425"/>
    <w:rsid w:val="00000F3F"/>
    <w:rsid w:val="00004B52"/>
    <w:rsid w:val="000053FC"/>
    <w:rsid w:val="00011372"/>
    <w:rsid w:val="0001282A"/>
    <w:rsid w:val="000147AE"/>
    <w:rsid w:val="00016162"/>
    <w:rsid w:val="00016546"/>
    <w:rsid w:val="00017497"/>
    <w:rsid w:val="00017FDE"/>
    <w:rsid w:val="00021B64"/>
    <w:rsid w:val="00024971"/>
    <w:rsid w:val="00024BC8"/>
    <w:rsid w:val="00025149"/>
    <w:rsid w:val="00025519"/>
    <w:rsid w:val="00031FFC"/>
    <w:rsid w:val="00032568"/>
    <w:rsid w:val="00033421"/>
    <w:rsid w:val="00034E5F"/>
    <w:rsid w:val="00035C14"/>
    <w:rsid w:val="0003713A"/>
    <w:rsid w:val="000376A5"/>
    <w:rsid w:val="000407F2"/>
    <w:rsid w:val="0004083C"/>
    <w:rsid w:val="00040CEC"/>
    <w:rsid w:val="0005077A"/>
    <w:rsid w:val="000507E1"/>
    <w:rsid w:val="0005096A"/>
    <w:rsid w:val="00050CAD"/>
    <w:rsid w:val="00050F59"/>
    <w:rsid w:val="0005319C"/>
    <w:rsid w:val="000544F2"/>
    <w:rsid w:val="00055F49"/>
    <w:rsid w:val="00056327"/>
    <w:rsid w:val="00057B3F"/>
    <w:rsid w:val="00060FB8"/>
    <w:rsid w:val="00061724"/>
    <w:rsid w:val="00071792"/>
    <w:rsid w:val="000731D2"/>
    <w:rsid w:val="000740B2"/>
    <w:rsid w:val="000742F8"/>
    <w:rsid w:val="00074CD6"/>
    <w:rsid w:val="00075E1A"/>
    <w:rsid w:val="00076895"/>
    <w:rsid w:val="000774EC"/>
    <w:rsid w:val="00077948"/>
    <w:rsid w:val="00080B3A"/>
    <w:rsid w:val="00080F84"/>
    <w:rsid w:val="0008165F"/>
    <w:rsid w:val="00081B17"/>
    <w:rsid w:val="000825AE"/>
    <w:rsid w:val="00085571"/>
    <w:rsid w:val="00085704"/>
    <w:rsid w:val="000866F7"/>
    <w:rsid w:val="000868DC"/>
    <w:rsid w:val="00086F46"/>
    <w:rsid w:val="00090636"/>
    <w:rsid w:val="00095107"/>
    <w:rsid w:val="00095B30"/>
    <w:rsid w:val="000960D5"/>
    <w:rsid w:val="000A769B"/>
    <w:rsid w:val="000A7736"/>
    <w:rsid w:val="000B0DB3"/>
    <w:rsid w:val="000B7B50"/>
    <w:rsid w:val="000C08BD"/>
    <w:rsid w:val="000C4DDA"/>
    <w:rsid w:val="000C721E"/>
    <w:rsid w:val="000C78E0"/>
    <w:rsid w:val="000D5E9C"/>
    <w:rsid w:val="000D6977"/>
    <w:rsid w:val="000E1D84"/>
    <w:rsid w:val="000E3F2D"/>
    <w:rsid w:val="000E4878"/>
    <w:rsid w:val="000E4DD6"/>
    <w:rsid w:val="000F0B1A"/>
    <w:rsid w:val="000F18A6"/>
    <w:rsid w:val="000F4611"/>
    <w:rsid w:val="000F49FF"/>
    <w:rsid w:val="000F623B"/>
    <w:rsid w:val="000F6636"/>
    <w:rsid w:val="000F69D0"/>
    <w:rsid w:val="000F712F"/>
    <w:rsid w:val="000F7A89"/>
    <w:rsid w:val="001010A3"/>
    <w:rsid w:val="0010180D"/>
    <w:rsid w:val="001020AE"/>
    <w:rsid w:val="0010529B"/>
    <w:rsid w:val="0011381A"/>
    <w:rsid w:val="00113AD5"/>
    <w:rsid w:val="001157B0"/>
    <w:rsid w:val="0012091A"/>
    <w:rsid w:val="0012153C"/>
    <w:rsid w:val="00122281"/>
    <w:rsid w:val="00122AAA"/>
    <w:rsid w:val="00123A49"/>
    <w:rsid w:val="001272E3"/>
    <w:rsid w:val="001274DB"/>
    <w:rsid w:val="0013013B"/>
    <w:rsid w:val="00130B3E"/>
    <w:rsid w:val="00132532"/>
    <w:rsid w:val="00133A97"/>
    <w:rsid w:val="00136283"/>
    <w:rsid w:val="00140ABD"/>
    <w:rsid w:val="001435F2"/>
    <w:rsid w:val="00144FC0"/>
    <w:rsid w:val="00147836"/>
    <w:rsid w:val="00147B87"/>
    <w:rsid w:val="00151790"/>
    <w:rsid w:val="00152187"/>
    <w:rsid w:val="00153B77"/>
    <w:rsid w:val="00155990"/>
    <w:rsid w:val="00155CB1"/>
    <w:rsid w:val="0015794C"/>
    <w:rsid w:val="0016137A"/>
    <w:rsid w:val="00164AA0"/>
    <w:rsid w:val="0016691A"/>
    <w:rsid w:val="0017170A"/>
    <w:rsid w:val="0017452D"/>
    <w:rsid w:val="00174D7D"/>
    <w:rsid w:val="00176592"/>
    <w:rsid w:val="00176DAD"/>
    <w:rsid w:val="0018017A"/>
    <w:rsid w:val="00180852"/>
    <w:rsid w:val="00184A7E"/>
    <w:rsid w:val="00186ECC"/>
    <w:rsid w:val="0019040D"/>
    <w:rsid w:val="0019209F"/>
    <w:rsid w:val="00197568"/>
    <w:rsid w:val="00197EA3"/>
    <w:rsid w:val="001A01CA"/>
    <w:rsid w:val="001A0767"/>
    <w:rsid w:val="001A2395"/>
    <w:rsid w:val="001A58CD"/>
    <w:rsid w:val="001A5D3F"/>
    <w:rsid w:val="001A6B94"/>
    <w:rsid w:val="001B010E"/>
    <w:rsid w:val="001B0283"/>
    <w:rsid w:val="001B0652"/>
    <w:rsid w:val="001B0B69"/>
    <w:rsid w:val="001B17DF"/>
    <w:rsid w:val="001B1D46"/>
    <w:rsid w:val="001B2844"/>
    <w:rsid w:val="001B2F25"/>
    <w:rsid w:val="001B3BEE"/>
    <w:rsid w:val="001B4DF2"/>
    <w:rsid w:val="001B59BC"/>
    <w:rsid w:val="001B6E2B"/>
    <w:rsid w:val="001C198F"/>
    <w:rsid w:val="001C2F95"/>
    <w:rsid w:val="001C3075"/>
    <w:rsid w:val="001C7D1D"/>
    <w:rsid w:val="001D18AE"/>
    <w:rsid w:val="001D1AC0"/>
    <w:rsid w:val="001D1E6B"/>
    <w:rsid w:val="001D36DC"/>
    <w:rsid w:val="001E0C72"/>
    <w:rsid w:val="001E7A59"/>
    <w:rsid w:val="001F1F69"/>
    <w:rsid w:val="001F30EB"/>
    <w:rsid w:val="001F5891"/>
    <w:rsid w:val="001F7909"/>
    <w:rsid w:val="002004B3"/>
    <w:rsid w:val="002018C6"/>
    <w:rsid w:val="00201916"/>
    <w:rsid w:val="00203360"/>
    <w:rsid w:val="00203BCC"/>
    <w:rsid w:val="00204666"/>
    <w:rsid w:val="00205195"/>
    <w:rsid w:val="002055E1"/>
    <w:rsid w:val="002069D9"/>
    <w:rsid w:val="00207138"/>
    <w:rsid w:val="0020751C"/>
    <w:rsid w:val="00207EC0"/>
    <w:rsid w:val="00207EEF"/>
    <w:rsid w:val="00211668"/>
    <w:rsid w:val="002205ED"/>
    <w:rsid w:val="00220637"/>
    <w:rsid w:val="00222BA4"/>
    <w:rsid w:val="00223344"/>
    <w:rsid w:val="00226F7F"/>
    <w:rsid w:val="00231354"/>
    <w:rsid w:val="00233440"/>
    <w:rsid w:val="00233D02"/>
    <w:rsid w:val="00237692"/>
    <w:rsid w:val="00240957"/>
    <w:rsid w:val="00241588"/>
    <w:rsid w:val="00244458"/>
    <w:rsid w:val="00244F21"/>
    <w:rsid w:val="00245077"/>
    <w:rsid w:val="00245F0F"/>
    <w:rsid w:val="002465AC"/>
    <w:rsid w:val="00251463"/>
    <w:rsid w:val="00252724"/>
    <w:rsid w:val="00252A84"/>
    <w:rsid w:val="00252DCB"/>
    <w:rsid w:val="0025478C"/>
    <w:rsid w:val="0025650A"/>
    <w:rsid w:val="00257194"/>
    <w:rsid w:val="00263E1D"/>
    <w:rsid w:val="00264182"/>
    <w:rsid w:val="00265192"/>
    <w:rsid w:val="002671D8"/>
    <w:rsid w:val="002671E6"/>
    <w:rsid w:val="00274673"/>
    <w:rsid w:val="0027755F"/>
    <w:rsid w:val="00277C12"/>
    <w:rsid w:val="00292248"/>
    <w:rsid w:val="00292269"/>
    <w:rsid w:val="002956E2"/>
    <w:rsid w:val="002965DF"/>
    <w:rsid w:val="00297D4C"/>
    <w:rsid w:val="002A2707"/>
    <w:rsid w:val="002A398A"/>
    <w:rsid w:val="002A3D5E"/>
    <w:rsid w:val="002A5F65"/>
    <w:rsid w:val="002B167F"/>
    <w:rsid w:val="002B4F89"/>
    <w:rsid w:val="002B64AE"/>
    <w:rsid w:val="002B714B"/>
    <w:rsid w:val="002B77B2"/>
    <w:rsid w:val="002C0497"/>
    <w:rsid w:val="002C058D"/>
    <w:rsid w:val="002C05BB"/>
    <w:rsid w:val="002C364F"/>
    <w:rsid w:val="002C36DC"/>
    <w:rsid w:val="002C709A"/>
    <w:rsid w:val="002C7290"/>
    <w:rsid w:val="002C76FF"/>
    <w:rsid w:val="002D10E3"/>
    <w:rsid w:val="002D20FF"/>
    <w:rsid w:val="002D3449"/>
    <w:rsid w:val="002D4F77"/>
    <w:rsid w:val="002D637A"/>
    <w:rsid w:val="002E0AF5"/>
    <w:rsid w:val="002E2D3B"/>
    <w:rsid w:val="002E33CC"/>
    <w:rsid w:val="002E4D3A"/>
    <w:rsid w:val="002E6FA4"/>
    <w:rsid w:val="002F0B9C"/>
    <w:rsid w:val="002F1AA7"/>
    <w:rsid w:val="002F208C"/>
    <w:rsid w:val="002F2793"/>
    <w:rsid w:val="002F35DA"/>
    <w:rsid w:val="002F7739"/>
    <w:rsid w:val="00302B14"/>
    <w:rsid w:val="00305397"/>
    <w:rsid w:val="00312732"/>
    <w:rsid w:val="00315D50"/>
    <w:rsid w:val="003174AC"/>
    <w:rsid w:val="00320255"/>
    <w:rsid w:val="0032350D"/>
    <w:rsid w:val="00325227"/>
    <w:rsid w:val="003307F8"/>
    <w:rsid w:val="003311EA"/>
    <w:rsid w:val="003319B4"/>
    <w:rsid w:val="003324F1"/>
    <w:rsid w:val="003328EE"/>
    <w:rsid w:val="0033518F"/>
    <w:rsid w:val="0033785D"/>
    <w:rsid w:val="00343FC9"/>
    <w:rsid w:val="0035361D"/>
    <w:rsid w:val="0035513B"/>
    <w:rsid w:val="00357532"/>
    <w:rsid w:val="00362FEC"/>
    <w:rsid w:val="00364685"/>
    <w:rsid w:val="003653AD"/>
    <w:rsid w:val="00367213"/>
    <w:rsid w:val="00371596"/>
    <w:rsid w:val="00373A10"/>
    <w:rsid w:val="0037640F"/>
    <w:rsid w:val="00381F5E"/>
    <w:rsid w:val="00382AEB"/>
    <w:rsid w:val="00382F9E"/>
    <w:rsid w:val="00383618"/>
    <w:rsid w:val="00383AE0"/>
    <w:rsid w:val="003908F0"/>
    <w:rsid w:val="00391905"/>
    <w:rsid w:val="003948C6"/>
    <w:rsid w:val="00396D78"/>
    <w:rsid w:val="00397AAE"/>
    <w:rsid w:val="003A0037"/>
    <w:rsid w:val="003A2303"/>
    <w:rsid w:val="003A2724"/>
    <w:rsid w:val="003A3B43"/>
    <w:rsid w:val="003A63F9"/>
    <w:rsid w:val="003A6BE1"/>
    <w:rsid w:val="003B3DE3"/>
    <w:rsid w:val="003C0AA4"/>
    <w:rsid w:val="003C5DB9"/>
    <w:rsid w:val="003C762E"/>
    <w:rsid w:val="003D0FA0"/>
    <w:rsid w:val="003D2849"/>
    <w:rsid w:val="003D567E"/>
    <w:rsid w:val="003D5974"/>
    <w:rsid w:val="003E0408"/>
    <w:rsid w:val="003E20BA"/>
    <w:rsid w:val="003E4B14"/>
    <w:rsid w:val="003E5009"/>
    <w:rsid w:val="003F0804"/>
    <w:rsid w:val="003F1AEF"/>
    <w:rsid w:val="003F1CA3"/>
    <w:rsid w:val="003F4AB6"/>
    <w:rsid w:val="003F5BEE"/>
    <w:rsid w:val="0040138C"/>
    <w:rsid w:val="004017D0"/>
    <w:rsid w:val="00402B3C"/>
    <w:rsid w:val="00404274"/>
    <w:rsid w:val="0040584A"/>
    <w:rsid w:val="00410651"/>
    <w:rsid w:val="0041344C"/>
    <w:rsid w:val="00415BB8"/>
    <w:rsid w:val="004162EC"/>
    <w:rsid w:val="00416422"/>
    <w:rsid w:val="004169DA"/>
    <w:rsid w:val="00416FCC"/>
    <w:rsid w:val="004172F5"/>
    <w:rsid w:val="00420A3A"/>
    <w:rsid w:val="0042362C"/>
    <w:rsid w:val="004237ED"/>
    <w:rsid w:val="00423B59"/>
    <w:rsid w:val="00425701"/>
    <w:rsid w:val="004276EA"/>
    <w:rsid w:val="004313E9"/>
    <w:rsid w:val="00431B7F"/>
    <w:rsid w:val="004346AB"/>
    <w:rsid w:val="00434E16"/>
    <w:rsid w:val="004368AE"/>
    <w:rsid w:val="004376BB"/>
    <w:rsid w:val="00440906"/>
    <w:rsid w:val="00440B5A"/>
    <w:rsid w:val="0044149F"/>
    <w:rsid w:val="00442A72"/>
    <w:rsid w:val="00442B36"/>
    <w:rsid w:val="00444931"/>
    <w:rsid w:val="00444AA7"/>
    <w:rsid w:val="0044500A"/>
    <w:rsid w:val="004457D4"/>
    <w:rsid w:val="00445D3C"/>
    <w:rsid w:val="00451812"/>
    <w:rsid w:val="00452CBE"/>
    <w:rsid w:val="004535A8"/>
    <w:rsid w:val="004549E4"/>
    <w:rsid w:val="0045576A"/>
    <w:rsid w:val="00456FC5"/>
    <w:rsid w:val="00464C9B"/>
    <w:rsid w:val="00464CC7"/>
    <w:rsid w:val="004666B3"/>
    <w:rsid w:val="00466ED8"/>
    <w:rsid w:val="004707D0"/>
    <w:rsid w:val="00471865"/>
    <w:rsid w:val="00472593"/>
    <w:rsid w:val="004731F6"/>
    <w:rsid w:val="00476CD7"/>
    <w:rsid w:val="0048077E"/>
    <w:rsid w:val="0049187A"/>
    <w:rsid w:val="00491F74"/>
    <w:rsid w:val="00495363"/>
    <w:rsid w:val="004A102A"/>
    <w:rsid w:val="004A4741"/>
    <w:rsid w:val="004A5B66"/>
    <w:rsid w:val="004A6BF3"/>
    <w:rsid w:val="004B0263"/>
    <w:rsid w:val="004B03B0"/>
    <w:rsid w:val="004B065E"/>
    <w:rsid w:val="004B07B1"/>
    <w:rsid w:val="004B1EA5"/>
    <w:rsid w:val="004B1FB6"/>
    <w:rsid w:val="004B27D4"/>
    <w:rsid w:val="004B3C70"/>
    <w:rsid w:val="004B4040"/>
    <w:rsid w:val="004B67EF"/>
    <w:rsid w:val="004C08BC"/>
    <w:rsid w:val="004C0AFE"/>
    <w:rsid w:val="004C111D"/>
    <w:rsid w:val="004C2047"/>
    <w:rsid w:val="004C3C53"/>
    <w:rsid w:val="004C5A5C"/>
    <w:rsid w:val="004C6442"/>
    <w:rsid w:val="004D2458"/>
    <w:rsid w:val="004D3F0E"/>
    <w:rsid w:val="004D43C8"/>
    <w:rsid w:val="004D47DD"/>
    <w:rsid w:val="004D61EE"/>
    <w:rsid w:val="004E004E"/>
    <w:rsid w:val="004E57DF"/>
    <w:rsid w:val="004E60BE"/>
    <w:rsid w:val="004F178A"/>
    <w:rsid w:val="004F3FB8"/>
    <w:rsid w:val="004F41F6"/>
    <w:rsid w:val="004F670B"/>
    <w:rsid w:val="004F6AE5"/>
    <w:rsid w:val="004F6AFE"/>
    <w:rsid w:val="00500063"/>
    <w:rsid w:val="005013D8"/>
    <w:rsid w:val="00507029"/>
    <w:rsid w:val="005114FE"/>
    <w:rsid w:val="005138BD"/>
    <w:rsid w:val="0051506B"/>
    <w:rsid w:val="0051651D"/>
    <w:rsid w:val="00520D26"/>
    <w:rsid w:val="005248EA"/>
    <w:rsid w:val="005256EF"/>
    <w:rsid w:val="00525A7A"/>
    <w:rsid w:val="005269F6"/>
    <w:rsid w:val="00527DC8"/>
    <w:rsid w:val="005308ED"/>
    <w:rsid w:val="00531230"/>
    <w:rsid w:val="00535216"/>
    <w:rsid w:val="005372E2"/>
    <w:rsid w:val="00542C06"/>
    <w:rsid w:val="00543A8A"/>
    <w:rsid w:val="005444C1"/>
    <w:rsid w:val="00545702"/>
    <w:rsid w:val="0055048F"/>
    <w:rsid w:val="005516FE"/>
    <w:rsid w:val="005518A5"/>
    <w:rsid w:val="0055196D"/>
    <w:rsid w:val="005521F9"/>
    <w:rsid w:val="00552693"/>
    <w:rsid w:val="00556225"/>
    <w:rsid w:val="0055645D"/>
    <w:rsid w:val="00557D0B"/>
    <w:rsid w:val="005602D7"/>
    <w:rsid w:val="0056127A"/>
    <w:rsid w:val="00561AC6"/>
    <w:rsid w:val="00562B54"/>
    <w:rsid w:val="00563DCF"/>
    <w:rsid w:val="00565CBA"/>
    <w:rsid w:val="00566CD9"/>
    <w:rsid w:val="00570C91"/>
    <w:rsid w:val="00571A0F"/>
    <w:rsid w:val="0057562F"/>
    <w:rsid w:val="00580F32"/>
    <w:rsid w:val="00581C4B"/>
    <w:rsid w:val="00581EF5"/>
    <w:rsid w:val="00581F7C"/>
    <w:rsid w:val="005824D8"/>
    <w:rsid w:val="00583219"/>
    <w:rsid w:val="00584A94"/>
    <w:rsid w:val="0059012C"/>
    <w:rsid w:val="00595AD4"/>
    <w:rsid w:val="00596422"/>
    <w:rsid w:val="005A121C"/>
    <w:rsid w:val="005A3B33"/>
    <w:rsid w:val="005A4091"/>
    <w:rsid w:val="005A5B01"/>
    <w:rsid w:val="005B23EB"/>
    <w:rsid w:val="005B2BFC"/>
    <w:rsid w:val="005B3937"/>
    <w:rsid w:val="005B4BEC"/>
    <w:rsid w:val="005B67C8"/>
    <w:rsid w:val="005B7391"/>
    <w:rsid w:val="005C0691"/>
    <w:rsid w:val="005C0B03"/>
    <w:rsid w:val="005C2841"/>
    <w:rsid w:val="005C4119"/>
    <w:rsid w:val="005C702C"/>
    <w:rsid w:val="005D07D0"/>
    <w:rsid w:val="005D15C3"/>
    <w:rsid w:val="005D1B0F"/>
    <w:rsid w:val="005D3442"/>
    <w:rsid w:val="005D3C29"/>
    <w:rsid w:val="005D430C"/>
    <w:rsid w:val="005D4942"/>
    <w:rsid w:val="005D66A1"/>
    <w:rsid w:val="005E3392"/>
    <w:rsid w:val="005E355D"/>
    <w:rsid w:val="005E3E48"/>
    <w:rsid w:val="005F4114"/>
    <w:rsid w:val="005F7266"/>
    <w:rsid w:val="005F7C04"/>
    <w:rsid w:val="00600A43"/>
    <w:rsid w:val="00600EC8"/>
    <w:rsid w:val="00602A77"/>
    <w:rsid w:val="00603426"/>
    <w:rsid w:val="00607E25"/>
    <w:rsid w:val="0061025D"/>
    <w:rsid w:val="006110D2"/>
    <w:rsid w:val="00613F24"/>
    <w:rsid w:val="00614589"/>
    <w:rsid w:val="00614B85"/>
    <w:rsid w:val="00615CAD"/>
    <w:rsid w:val="00616E0E"/>
    <w:rsid w:val="00620100"/>
    <w:rsid w:val="00623825"/>
    <w:rsid w:val="00625AF8"/>
    <w:rsid w:val="00626A80"/>
    <w:rsid w:val="006300CC"/>
    <w:rsid w:val="00631106"/>
    <w:rsid w:val="00632E99"/>
    <w:rsid w:val="006331F6"/>
    <w:rsid w:val="00635226"/>
    <w:rsid w:val="00636F1A"/>
    <w:rsid w:val="006402C5"/>
    <w:rsid w:val="00640304"/>
    <w:rsid w:val="00643DE4"/>
    <w:rsid w:val="0064485C"/>
    <w:rsid w:val="00647676"/>
    <w:rsid w:val="006517D3"/>
    <w:rsid w:val="006518DE"/>
    <w:rsid w:val="006521DA"/>
    <w:rsid w:val="006545F5"/>
    <w:rsid w:val="006569B3"/>
    <w:rsid w:val="00656E82"/>
    <w:rsid w:val="00660EB7"/>
    <w:rsid w:val="00662AC7"/>
    <w:rsid w:val="00662E89"/>
    <w:rsid w:val="00663232"/>
    <w:rsid w:val="00664F8A"/>
    <w:rsid w:val="006665AA"/>
    <w:rsid w:val="0068235E"/>
    <w:rsid w:val="0068320B"/>
    <w:rsid w:val="0068425B"/>
    <w:rsid w:val="00686EF7"/>
    <w:rsid w:val="0068791E"/>
    <w:rsid w:val="006906C8"/>
    <w:rsid w:val="00696F2E"/>
    <w:rsid w:val="00697A2A"/>
    <w:rsid w:val="00697E09"/>
    <w:rsid w:val="006A1B0D"/>
    <w:rsid w:val="006A20BA"/>
    <w:rsid w:val="006A306B"/>
    <w:rsid w:val="006A6354"/>
    <w:rsid w:val="006A644F"/>
    <w:rsid w:val="006A732C"/>
    <w:rsid w:val="006B15DC"/>
    <w:rsid w:val="006B3990"/>
    <w:rsid w:val="006B3F86"/>
    <w:rsid w:val="006B43C1"/>
    <w:rsid w:val="006B576F"/>
    <w:rsid w:val="006B5B73"/>
    <w:rsid w:val="006B6614"/>
    <w:rsid w:val="006B676D"/>
    <w:rsid w:val="006C043B"/>
    <w:rsid w:val="006C2DA5"/>
    <w:rsid w:val="006C33BC"/>
    <w:rsid w:val="006C414C"/>
    <w:rsid w:val="006C439C"/>
    <w:rsid w:val="006C4B23"/>
    <w:rsid w:val="006C57BF"/>
    <w:rsid w:val="006C79DB"/>
    <w:rsid w:val="006D45B2"/>
    <w:rsid w:val="006D6C74"/>
    <w:rsid w:val="006D7672"/>
    <w:rsid w:val="006E0168"/>
    <w:rsid w:val="006E387F"/>
    <w:rsid w:val="006E4B67"/>
    <w:rsid w:val="006E4C94"/>
    <w:rsid w:val="006E5CF3"/>
    <w:rsid w:val="006E765D"/>
    <w:rsid w:val="006F06D3"/>
    <w:rsid w:val="006F3E26"/>
    <w:rsid w:val="006F4170"/>
    <w:rsid w:val="006F6AB9"/>
    <w:rsid w:val="006F6DFB"/>
    <w:rsid w:val="006F756D"/>
    <w:rsid w:val="007015C2"/>
    <w:rsid w:val="0070196F"/>
    <w:rsid w:val="00703C3D"/>
    <w:rsid w:val="007041EF"/>
    <w:rsid w:val="00705504"/>
    <w:rsid w:val="007106B1"/>
    <w:rsid w:val="00710827"/>
    <w:rsid w:val="00711959"/>
    <w:rsid w:val="00713912"/>
    <w:rsid w:val="00715362"/>
    <w:rsid w:val="00717108"/>
    <w:rsid w:val="007200CB"/>
    <w:rsid w:val="007203CB"/>
    <w:rsid w:val="00721FF5"/>
    <w:rsid w:val="00723B81"/>
    <w:rsid w:val="0072402B"/>
    <w:rsid w:val="0072443D"/>
    <w:rsid w:val="00730CFA"/>
    <w:rsid w:val="007323B3"/>
    <w:rsid w:val="007348ED"/>
    <w:rsid w:val="00735056"/>
    <w:rsid w:val="007433FA"/>
    <w:rsid w:val="0074392F"/>
    <w:rsid w:val="00745409"/>
    <w:rsid w:val="00745A05"/>
    <w:rsid w:val="00752564"/>
    <w:rsid w:val="00753B4E"/>
    <w:rsid w:val="0075407C"/>
    <w:rsid w:val="00757A6D"/>
    <w:rsid w:val="00761A51"/>
    <w:rsid w:val="007632B6"/>
    <w:rsid w:val="007638D3"/>
    <w:rsid w:val="007656AE"/>
    <w:rsid w:val="007659A5"/>
    <w:rsid w:val="00770013"/>
    <w:rsid w:val="00770486"/>
    <w:rsid w:val="0077053B"/>
    <w:rsid w:val="00771FFD"/>
    <w:rsid w:val="0077222E"/>
    <w:rsid w:val="00773412"/>
    <w:rsid w:val="00774C5F"/>
    <w:rsid w:val="007778AD"/>
    <w:rsid w:val="00777B93"/>
    <w:rsid w:val="00783CA8"/>
    <w:rsid w:val="00784560"/>
    <w:rsid w:val="007861C6"/>
    <w:rsid w:val="00786AF8"/>
    <w:rsid w:val="00787DDD"/>
    <w:rsid w:val="007916AB"/>
    <w:rsid w:val="00791DCC"/>
    <w:rsid w:val="007921D1"/>
    <w:rsid w:val="00797147"/>
    <w:rsid w:val="007A121C"/>
    <w:rsid w:val="007A1F34"/>
    <w:rsid w:val="007A2EB9"/>
    <w:rsid w:val="007A56B5"/>
    <w:rsid w:val="007A7395"/>
    <w:rsid w:val="007A7C84"/>
    <w:rsid w:val="007B0F78"/>
    <w:rsid w:val="007B61B8"/>
    <w:rsid w:val="007B6A2B"/>
    <w:rsid w:val="007B7375"/>
    <w:rsid w:val="007B79DF"/>
    <w:rsid w:val="007C0674"/>
    <w:rsid w:val="007C0BB6"/>
    <w:rsid w:val="007C0C55"/>
    <w:rsid w:val="007C0D20"/>
    <w:rsid w:val="007C59D5"/>
    <w:rsid w:val="007C63CF"/>
    <w:rsid w:val="007C7388"/>
    <w:rsid w:val="007D26A8"/>
    <w:rsid w:val="007D305D"/>
    <w:rsid w:val="007D3D61"/>
    <w:rsid w:val="007D4DA2"/>
    <w:rsid w:val="007D5F25"/>
    <w:rsid w:val="007E446B"/>
    <w:rsid w:val="007E4BF6"/>
    <w:rsid w:val="007E6D27"/>
    <w:rsid w:val="007F2D2D"/>
    <w:rsid w:val="007F2E36"/>
    <w:rsid w:val="007F34AF"/>
    <w:rsid w:val="007F4941"/>
    <w:rsid w:val="007F76F4"/>
    <w:rsid w:val="008004C2"/>
    <w:rsid w:val="008030A2"/>
    <w:rsid w:val="00806D6D"/>
    <w:rsid w:val="0080748A"/>
    <w:rsid w:val="008104BC"/>
    <w:rsid w:val="00815CDA"/>
    <w:rsid w:val="00815FB4"/>
    <w:rsid w:val="00821938"/>
    <w:rsid w:val="0082265E"/>
    <w:rsid w:val="00822E08"/>
    <w:rsid w:val="008271DF"/>
    <w:rsid w:val="008365CB"/>
    <w:rsid w:val="00836CF8"/>
    <w:rsid w:val="00837545"/>
    <w:rsid w:val="00840425"/>
    <w:rsid w:val="00841416"/>
    <w:rsid w:val="00841F22"/>
    <w:rsid w:val="00844A40"/>
    <w:rsid w:val="00846C65"/>
    <w:rsid w:val="00853133"/>
    <w:rsid w:val="0085568D"/>
    <w:rsid w:val="008568AB"/>
    <w:rsid w:val="0085772F"/>
    <w:rsid w:val="00866F17"/>
    <w:rsid w:val="0087035D"/>
    <w:rsid w:val="00870818"/>
    <w:rsid w:val="00872319"/>
    <w:rsid w:val="008737FC"/>
    <w:rsid w:val="008741F4"/>
    <w:rsid w:val="00881B61"/>
    <w:rsid w:val="008826EC"/>
    <w:rsid w:val="00884087"/>
    <w:rsid w:val="00884616"/>
    <w:rsid w:val="0088706B"/>
    <w:rsid w:val="00887593"/>
    <w:rsid w:val="0088780F"/>
    <w:rsid w:val="008A3C6B"/>
    <w:rsid w:val="008A5FC1"/>
    <w:rsid w:val="008B012A"/>
    <w:rsid w:val="008B46D4"/>
    <w:rsid w:val="008B53F7"/>
    <w:rsid w:val="008B6D7D"/>
    <w:rsid w:val="008B73A4"/>
    <w:rsid w:val="008C0451"/>
    <w:rsid w:val="008C110A"/>
    <w:rsid w:val="008C21F2"/>
    <w:rsid w:val="008C4C0D"/>
    <w:rsid w:val="008C65DA"/>
    <w:rsid w:val="008C76E5"/>
    <w:rsid w:val="008D0D6E"/>
    <w:rsid w:val="008D3098"/>
    <w:rsid w:val="008D3BC9"/>
    <w:rsid w:val="008D5DAC"/>
    <w:rsid w:val="008E52DA"/>
    <w:rsid w:val="008E5E38"/>
    <w:rsid w:val="008F0291"/>
    <w:rsid w:val="008F2401"/>
    <w:rsid w:val="008F2546"/>
    <w:rsid w:val="008F3359"/>
    <w:rsid w:val="008F4425"/>
    <w:rsid w:val="008F7431"/>
    <w:rsid w:val="00900C2A"/>
    <w:rsid w:val="0090159A"/>
    <w:rsid w:val="0090211C"/>
    <w:rsid w:val="0090225C"/>
    <w:rsid w:val="00902B93"/>
    <w:rsid w:val="0090493F"/>
    <w:rsid w:val="009077C1"/>
    <w:rsid w:val="00910736"/>
    <w:rsid w:val="00913876"/>
    <w:rsid w:val="009148C2"/>
    <w:rsid w:val="00915709"/>
    <w:rsid w:val="00916A17"/>
    <w:rsid w:val="00920626"/>
    <w:rsid w:val="00920FA0"/>
    <w:rsid w:val="0092149A"/>
    <w:rsid w:val="00924CFF"/>
    <w:rsid w:val="00924D40"/>
    <w:rsid w:val="009251D1"/>
    <w:rsid w:val="00927368"/>
    <w:rsid w:val="00930136"/>
    <w:rsid w:val="009344BD"/>
    <w:rsid w:val="009370BB"/>
    <w:rsid w:val="00942EE5"/>
    <w:rsid w:val="00950C16"/>
    <w:rsid w:val="009513EF"/>
    <w:rsid w:val="0095210D"/>
    <w:rsid w:val="00956C48"/>
    <w:rsid w:val="0096027F"/>
    <w:rsid w:val="0096047F"/>
    <w:rsid w:val="00961CCC"/>
    <w:rsid w:val="00964CE2"/>
    <w:rsid w:val="00966EA0"/>
    <w:rsid w:val="00970665"/>
    <w:rsid w:val="009723BB"/>
    <w:rsid w:val="00972BB3"/>
    <w:rsid w:val="009747A0"/>
    <w:rsid w:val="009756B7"/>
    <w:rsid w:val="00975C6E"/>
    <w:rsid w:val="009771B6"/>
    <w:rsid w:val="00981AD2"/>
    <w:rsid w:val="00982E96"/>
    <w:rsid w:val="00983F66"/>
    <w:rsid w:val="00986509"/>
    <w:rsid w:val="00986C7F"/>
    <w:rsid w:val="00987608"/>
    <w:rsid w:val="00987940"/>
    <w:rsid w:val="009917D8"/>
    <w:rsid w:val="00992681"/>
    <w:rsid w:val="0099648D"/>
    <w:rsid w:val="00997090"/>
    <w:rsid w:val="00997430"/>
    <w:rsid w:val="00997644"/>
    <w:rsid w:val="00997C73"/>
    <w:rsid w:val="009A12A6"/>
    <w:rsid w:val="009A1581"/>
    <w:rsid w:val="009A173B"/>
    <w:rsid w:val="009A32F1"/>
    <w:rsid w:val="009A3366"/>
    <w:rsid w:val="009A3AB3"/>
    <w:rsid w:val="009A4808"/>
    <w:rsid w:val="009A5F75"/>
    <w:rsid w:val="009B1AC5"/>
    <w:rsid w:val="009B3441"/>
    <w:rsid w:val="009B442A"/>
    <w:rsid w:val="009B49E2"/>
    <w:rsid w:val="009B5D03"/>
    <w:rsid w:val="009C404A"/>
    <w:rsid w:val="009C5B0C"/>
    <w:rsid w:val="009D0A35"/>
    <w:rsid w:val="009D2C9D"/>
    <w:rsid w:val="009D30C9"/>
    <w:rsid w:val="009D37F0"/>
    <w:rsid w:val="009D719E"/>
    <w:rsid w:val="009D7AB1"/>
    <w:rsid w:val="009E205C"/>
    <w:rsid w:val="009E6994"/>
    <w:rsid w:val="009F440C"/>
    <w:rsid w:val="009F683C"/>
    <w:rsid w:val="009F6BD9"/>
    <w:rsid w:val="009F7F78"/>
    <w:rsid w:val="00A03A07"/>
    <w:rsid w:val="00A04CB0"/>
    <w:rsid w:val="00A13691"/>
    <w:rsid w:val="00A1402F"/>
    <w:rsid w:val="00A1674C"/>
    <w:rsid w:val="00A16FC4"/>
    <w:rsid w:val="00A17AB9"/>
    <w:rsid w:val="00A225CF"/>
    <w:rsid w:val="00A2702F"/>
    <w:rsid w:val="00A30DC0"/>
    <w:rsid w:val="00A31A78"/>
    <w:rsid w:val="00A326A2"/>
    <w:rsid w:val="00A32950"/>
    <w:rsid w:val="00A32DC3"/>
    <w:rsid w:val="00A32E3F"/>
    <w:rsid w:val="00A335BE"/>
    <w:rsid w:val="00A42DDB"/>
    <w:rsid w:val="00A438E5"/>
    <w:rsid w:val="00A456BA"/>
    <w:rsid w:val="00A45AB7"/>
    <w:rsid w:val="00A5028F"/>
    <w:rsid w:val="00A51895"/>
    <w:rsid w:val="00A522DB"/>
    <w:rsid w:val="00A52790"/>
    <w:rsid w:val="00A531CD"/>
    <w:rsid w:val="00A538FD"/>
    <w:rsid w:val="00A547C7"/>
    <w:rsid w:val="00A55035"/>
    <w:rsid w:val="00A56F27"/>
    <w:rsid w:val="00A6237E"/>
    <w:rsid w:val="00A62AE1"/>
    <w:rsid w:val="00A63692"/>
    <w:rsid w:val="00A70B6A"/>
    <w:rsid w:val="00A71805"/>
    <w:rsid w:val="00A732F1"/>
    <w:rsid w:val="00A83FFD"/>
    <w:rsid w:val="00A85312"/>
    <w:rsid w:val="00A85C78"/>
    <w:rsid w:val="00A864E5"/>
    <w:rsid w:val="00A87D6C"/>
    <w:rsid w:val="00A90C01"/>
    <w:rsid w:val="00A90F27"/>
    <w:rsid w:val="00A914E1"/>
    <w:rsid w:val="00A91A59"/>
    <w:rsid w:val="00A926F7"/>
    <w:rsid w:val="00A93F6A"/>
    <w:rsid w:val="00A95446"/>
    <w:rsid w:val="00AA0200"/>
    <w:rsid w:val="00AA08A4"/>
    <w:rsid w:val="00AA3F8B"/>
    <w:rsid w:val="00AA41EC"/>
    <w:rsid w:val="00AA7985"/>
    <w:rsid w:val="00AB24C7"/>
    <w:rsid w:val="00AB2720"/>
    <w:rsid w:val="00AB5332"/>
    <w:rsid w:val="00AB5515"/>
    <w:rsid w:val="00AB62F6"/>
    <w:rsid w:val="00AB6BA7"/>
    <w:rsid w:val="00AC0305"/>
    <w:rsid w:val="00AC200B"/>
    <w:rsid w:val="00AD2D30"/>
    <w:rsid w:val="00AD43F1"/>
    <w:rsid w:val="00AD48F2"/>
    <w:rsid w:val="00AD4C55"/>
    <w:rsid w:val="00AD59C4"/>
    <w:rsid w:val="00AD59D3"/>
    <w:rsid w:val="00AF08FE"/>
    <w:rsid w:val="00AF1C35"/>
    <w:rsid w:val="00AF34C8"/>
    <w:rsid w:val="00AF40D6"/>
    <w:rsid w:val="00AF5296"/>
    <w:rsid w:val="00B01260"/>
    <w:rsid w:val="00B0587B"/>
    <w:rsid w:val="00B111C0"/>
    <w:rsid w:val="00B12B16"/>
    <w:rsid w:val="00B12CB6"/>
    <w:rsid w:val="00B153CF"/>
    <w:rsid w:val="00B16616"/>
    <w:rsid w:val="00B22A3A"/>
    <w:rsid w:val="00B262C4"/>
    <w:rsid w:val="00B26473"/>
    <w:rsid w:val="00B3029F"/>
    <w:rsid w:val="00B34C65"/>
    <w:rsid w:val="00B34E75"/>
    <w:rsid w:val="00B35154"/>
    <w:rsid w:val="00B40004"/>
    <w:rsid w:val="00B41784"/>
    <w:rsid w:val="00B43293"/>
    <w:rsid w:val="00B44918"/>
    <w:rsid w:val="00B44BEF"/>
    <w:rsid w:val="00B45BED"/>
    <w:rsid w:val="00B46E1E"/>
    <w:rsid w:val="00B51325"/>
    <w:rsid w:val="00B516F2"/>
    <w:rsid w:val="00B51EFB"/>
    <w:rsid w:val="00B546FE"/>
    <w:rsid w:val="00B556CC"/>
    <w:rsid w:val="00B57198"/>
    <w:rsid w:val="00B5724E"/>
    <w:rsid w:val="00B600EE"/>
    <w:rsid w:val="00B6092B"/>
    <w:rsid w:val="00B63945"/>
    <w:rsid w:val="00B65562"/>
    <w:rsid w:val="00B66924"/>
    <w:rsid w:val="00B6715E"/>
    <w:rsid w:val="00B70423"/>
    <w:rsid w:val="00B70942"/>
    <w:rsid w:val="00B70C87"/>
    <w:rsid w:val="00B726B8"/>
    <w:rsid w:val="00B74E0D"/>
    <w:rsid w:val="00B74E22"/>
    <w:rsid w:val="00B7544F"/>
    <w:rsid w:val="00B76758"/>
    <w:rsid w:val="00B76B13"/>
    <w:rsid w:val="00B7774F"/>
    <w:rsid w:val="00B8150D"/>
    <w:rsid w:val="00B82898"/>
    <w:rsid w:val="00B83D57"/>
    <w:rsid w:val="00B8457F"/>
    <w:rsid w:val="00B86D71"/>
    <w:rsid w:val="00B903B5"/>
    <w:rsid w:val="00B918D2"/>
    <w:rsid w:val="00B92802"/>
    <w:rsid w:val="00B930F1"/>
    <w:rsid w:val="00B95865"/>
    <w:rsid w:val="00B97118"/>
    <w:rsid w:val="00BA0C7F"/>
    <w:rsid w:val="00BA1675"/>
    <w:rsid w:val="00BA18E0"/>
    <w:rsid w:val="00BB06BD"/>
    <w:rsid w:val="00BB3DA6"/>
    <w:rsid w:val="00BB69DB"/>
    <w:rsid w:val="00BB6DB5"/>
    <w:rsid w:val="00BB7AC4"/>
    <w:rsid w:val="00BC0A4E"/>
    <w:rsid w:val="00BC3216"/>
    <w:rsid w:val="00BC4CBC"/>
    <w:rsid w:val="00BC7A42"/>
    <w:rsid w:val="00BD19DC"/>
    <w:rsid w:val="00BD546F"/>
    <w:rsid w:val="00BD6124"/>
    <w:rsid w:val="00BE0558"/>
    <w:rsid w:val="00BE1745"/>
    <w:rsid w:val="00BE4577"/>
    <w:rsid w:val="00BE67CC"/>
    <w:rsid w:val="00BE72A9"/>
    <w:rsid w:val="00BF0960"/>
    <w:rsid w:val="00BF1314"/>
    <w:rsid w:val="00BF23A0"/>
    <w:rsid w:val="00BF313F"/>
    <w:rsid w:val="00BF7807"/>
    <w:rsid w:val="00BF7D59"/>
    <w:rsid w:val="00C0388B"/>
    <w:rsid w:val="00C0528E"/>
    <w:rsid w:val="00C0576A"/>
    <w:rsid w:val="00C05979"/>
    <w:rsid w:val="00C11EC3"/>
    <w:rsid w:val="00C139B9"/>
    <w:rsid w:val="00C1659D"/>
    <w:rsid w:val="00C2472D"/>
    <w:rsid w:val="00C346CA"/>
    <w:rsid w:val="00C34CCF"/>
    <w:rsid w:val="00C35DEB"/>
    <w:rsid w:val="00C37394"/>
    <w:rsid w:val="00C44512"/>
    <w:rsid w:val="00C44F5A"/>
    <w:rsid w:val="00C47503"/>
    <w:rsid w:val="00C4777C"/>
    <w:rsid w:val="00C50037"/>
    <w:rsid w:val="00C50621"/>
    <w:rsid w:val="00C50BE9"/>
    <w:rsid w:val="00C51329"/>
    <w:rsid w:val="00C5170E"/>
    <w:rsid w:val="00C54CBA"/>
    <w:rsid w:val="00C557FC"/>
    <w:rsid w:val="00C565F1"/>
    <w:rsid w:val="00C615A2"/>
    <w:rsid w:val="00C62AF0"/>
    <w:rsid w:val="00C63F1A"/>
    <w:rsid w:val="00C651FA"/>
    <w:rsid w:val="00C6660F"/>
    <w:rsid w:val="00C66B98"/>
    <w:rsid w:val="00C713CF"/>
    <w:rsid w:val="00C72C5A"/>
    <w:rsid w:val="00C75114"/>
    <w:rsid w:val="00C80D32"/>
    <w:rsid w:val="00C80FBF"/>
    <w:rsid w:val="00C82D9A"/>
    <w:rsid w:val="00C912B1"/>
    <w:rsid w:val="00C926BA"/>
    <w:rsid w:val="00C92F3B"/>
    <w:rsid w:val="00C9343D"/>
    <w:rsid w:val="00C9360B"/>
    <w:rsid w:val="00C94480"/>
    <w:rsid w:val="00C94B3A"/>
    <w:rsid w:val="00C9695D"/>
    <w:rsid w:val="00C96CBD"/>
    <w:rsid w:val="00C97204"/>
    <w:rsid w:val="00C97632"/>
    <w:rsid w:val="00C97A1E"/>
    <w:rsid w:val="00CA0CFC"/>
    <w:rsid w:val="00CA3058"/>
    <w:rsid w:val="00CA3804"/>
    <w:rsid w:val="00CA3B6D"/>
    <w:rsid w:val="00CA6502"/>
    <w:rsid w:val="00CA7551"/>
    <w:rsid w:val="00CB5489"/>
    <w:rsid w:val="00CB6428"/>
    <w:rsid w:val="00CC098F"/>
    <w:rsid w:val="00CC1BBE"/>
    <w:rsid w:val="00CC2FE1"/>
    <w:rsid w:val="00CC3605"/>
    <w:rsid w:val="00CC7B1A"/>
    <w:rsid w:val="00CD01A9"/>
    <w:rsid w:val="00CD3E16"/>
    <w:rsid w:val="00CD4F05"/>
    <w:rsid w:val="00CD4F0A"/>
    <w:rsid w:val="00CD55F5"/>
    <w:rsid w:val="00CE7067"/>
    <w:rsid w:val="00CE7404"/>
    <w:rsid w:val="00CF0C1E"/>
    <w:rsid w:val="00CF25AB"/>
    <w:rsid w:val="00CF55D9"/>
    <w:rsid w:val="00D02751"/>
    <w:rsid w:val="00D06401"/>
    <w:rsid w:val="00D06D56"/>
    <w:rsid w:val="00D1017C"/>
    <w:rsid w:val="00D10366"/>
    <w:rsid w:val="00D10608"/>
    <w:rsid w:val="00D109CF"/>
    <w:rsid w:val="00D1145E"/>
    <w:rsid w:val="00D13C52"/>
    <w:rsid w:val="00D14F57"/>
    <w:rsid w:val="00D15880"/>
    <w:rsid w:val="00D233DB"/>
    <w:rsid w:val="00D23F75"/>
    <w:rsid w:val="00D24DE5"/>
    <w:rsid w:val="00D2513F"/>
    <w:rsid w:val="00D2644B"/>
    <w:rsid w:val="00D26D1B"/>
    <w:rsid w:val="00D27ABD"/>
    <w:rsid w:val="00D30190"/>
    <w:rsid w:val="00D33BCE"/>
    <w:rsid w:val="00D36908"/>
    <w:rsid w:val="00D36E5D"/>
    <w:rsid w:val="00D37E91"/>
    <w:rsid w:val="00D402A1"/>
    <w:rsid w:val="00D42AB6"/>
    <w:rsid w:val="00D42EBC"/>
    <w:rsid w:val="00D431ED"/>
    <w:rsid w:val="00D45F39"/>
    <w:rsid w:val="00D4692F"/>
    <w:rsid w:val="00D47C6E"/>
    <w:rsid w:val="00D5152B"/>
    <w:rsid w:val="00D5488E"/>
    <w:rsid w:val="00D55DBB"/>
    <w:rsid w:val="00D61AD0"/>
    <w:rsid w:val="00D62231"/>
    <w:rsid w:val="00D63139"/>
    <w:rsid w:val="00D63A81"/>
    <w:rsid w:val="00D653C3"/>
    <w:rsid w:val="00D6606F"/>
    <w:rsid w:val="00D67F1A"/>
    <w:rsid w:val="00D711C2"/>
    <w:rsid w:val="00D71C95"/>
    <w:rsid w:val="00D73BEE"/>
    <w:rsid w:val="00D7718C"/>
    <w:rsid w:val="00D77CE1"/>
    <w:rsid w:val="00D80BA5"/>
    <w:rsid w:val="00D80F31"/>
    <w:rsid w:val="00D82774"/>
    <w:rsid w:val="00D82A40"/>
    <w:rsid w:val="00D91F9B"/>
    <w:rsid w:val="00D947B3"/>
    <w:rsid w:val="00D95609"/>
    <w:rsid w:val="00D9587A"/>
    <w:rsid w:val="00D95A48"/>
    <w:rsid w:val="00D96729"/>
    <w:rsid w:val="00DA0ED0"/>
    <w:rsid w:val="00DA12F9"/>
    <w:rsid w:val="00DA1C51"/>
    <w:rsid w:val="00DA1D2A"/>
    <w:rsid w:val="00DA27ED"/>
    <w:rsid w:val="00DA50DA"/>
    <w:rsid w:val="00DA6932"/>
    <w:rsid w:val="00DB018E"/>
    <w:rsid w:val="00DB3AD4"/>
    <w:rsid w:val="00DB541F"/>
    <w:rsid w:val="00DB7D85"/>
    <w:rsid w:val="00DC1333"/>
    <w:rsid w:val="00DC2DD3"/>
    <w:rsid w:val="00DC2E9D"/>
    <w:rsid w:val="00DC6F55"/>
    <w:rsid w:val="00DD0B70"/>
    <w:rsid w:val="00DD0E4E"/>
    <w:rsid w:val="00DD36CF"/>
    <w:rsid w:val="00DD69D8"/>
    <w:rsid w:val="00DF0255"/>
    <w:rsid w:val="00DF41A4"/>
    <w:rsid w:val="00DF4B8C"/>
    <w:rsid w:val="00DF7399"/>
    <w:rsid w:val="00E003E1"/>
    <w:rsid w:val="00E036F3"/>
    <w:rsid w:val="00E03D6A"/>
    <w:rsid w:val="00E07149"/>
    <w:rsid w:val="00E07479"/>
    <w:rsid w:val="00E10C65"/>
    <w:rsid w:val="00E10E80"/>
    <w:rsid w:val="00E11CB4"/>
    <w:rsid w:val="00E11E0E"/>
    <w:rsid w:val="00E153DD"/>
    <w:rsid w:val="00E1618E"/>
    <w:rsid w:val="00E1764E"/>
    <w:rsid w:val="00E240CA"/>
    <w:rsid w:val="00E3284E"/>
    <w:rsid w:val="00E33D69"/>
    <w:rsid w:val="00E35463"/>
    <w:rsid w:val="00E35A17"/>
    <w:rsid w:val="00E4041F"/>
    <w:rsid w:val="00E4280B"/>
    <w:rsid w:val="00E42825"/>
    <w:rsid w:val="00E43445"/>
    <w:rsid w:val="00E438D9"/>
    <w:rsid w:val="00E44209"/>
    <w:rsid w:val="00E475BA"/>
    <w:rsid w:val="00E47D51"/>
    <w:rsid w:val="00E532CB"/>
    <w:rsid w:val="00E53982"/>
    <w:rsid w:val="00E5535C"/>
    <w:rsid w:val="00E57302"/>
    <w:rsid w:val="00E57C46"/>
    <w:rsid w:val="00E62A9E"/>
    <w:rsid w:val="00E62EEF"/>
    <w:rsid w:val="00E73505"/>
    <w:rsid w:val="00E762A6"/>
    <w:rsid w:val="00E76638"/>
    <w:rsid w:val="00E8497E"/>
    <w:rsid w:val="00E84F66"/>
    <w:rsid w:val="00E96AEC"/>
    <w:rsid w:val="00EA231C"/>
    <w:rsid w:val="00EA56FD"/>
    <w:rsid w:val="00EA64BA"/>
    <w:rsid w:val="00EA6D41"/>
    <w:rsid w:val="00EB0B14"/>
    <w:rsid w:val="00EB72A4"/>
    <w:rsid w:val="00EC32E6"/>
    <w:rsid w:val="00EC7AC6"/>
    <w:rsid w:val="00ED05D7"/>
    <w:rsid w:val="00ED242A"/>
    <w:rsid w:val="00ED34C6"/>
    <w:rsid w:val="00ED3F27"/>
    <w:rsid w:val="00ED43A6"/>
    <w:rsid w:val="00EE0DCB"/>
    <w:rsid w:val="00EE4AE1"/>
    <w:rsid w:val="00EE5265"/>
    <w:rsid w:val="00EF1918"/>
    <w:rsid w:val="00EF2C60"/>
    <w:rsid w:val="00EF4F81"/>
    <w:rsid w:val="00EF5CA6"/>
    <w:rsid w:val="00F05F7B"/>
    <w:rsid w:val="00F06B88"/>
    <w:rsid w:val="00F1248B"/>
    <w:rsid w:val="00F141D8"/>
    <w:rsid w:val="00F14DBE"/>
    <w:rsid w:val="00F15BB2"/>
    <w:rsid w:val="00F1612F"/>
    <w:rsid w:val="00F163FA"/>
    <w:rsid w:val="00F175C8"/>
    <w:rsid w:val="00F17FEA"/>
    <w:rsid w:val="00F20C3A"/>
    <w:rsid w:val="00F2115C"/>
    <w:rsid w:val="00F229DE"/>
    <w:rsid w:val="00F26224"/>
    <w:rsid w:val="00F323A4"/>
    <w:rsid w:val="00F35AAF"/>
    <w:rsid w:val="00F41C7E"/>
    <w:rsid w:val="00F42987"/>
    <w:rsid w:val="00F473A0"/>
    <w:rsid w:val="00F47651"/>
    <w:rsid w:val="00F50111"/>
    <w:rsid w:val="00F5131E"/>
    <w:rsid w:val="00F520D1"/>
    <w:rsid w:val="00F5435D"/>
    <w:rsid w:val="00F571AD"/>
    <w:rsid w:val="00F57204"/>
    <w:rsid w:val="00F57C17"/>
    <w:rsid w:val="00F6079D"/>
    <w:rsid w:val="00F63FBB"/>
    <w:rsid w:val="00F64364"/>
    <w:rsid w:val="00F64A59"/>
    <w:rsid w:val="00F652B4"/>
    <w:rsid w:val="00F654D6"/>
    <w:rsid w:val="00F6713A"/>
    <w:rsid w:val="00F67A98"/>
    <w:rsid w:val="00F7008B"/>
    <w:rsid w:val="00F719FD"/>
    <w:rsid w:val="00F75568"/>
    <w:rsid w:val="00F7714A"/>
    <w:rsid w:val="00F77156"/>
    <w:rsid w:val="00F77E63"/>
    <w:rsid w:val="00F82087"/>
    <w:rsid w:val="00F820EC"/>
    <w:rsid w:val="00F828A5"/>
    <w:rsid w:val="00F83E82"/>
    <w:rsid w:val="00F86E79"/>
    <w:rsid w:val="00F87B1C"/>
    <w:rsid w:val="00F9197A"/>
    <w:rsid w:val="00FA0C6A"/>
    <w:rsid w:val="00FA2675"/>
    <w:rsid w:val="00FA416F"/>
    <w:rsid w:val="00FA7A30"/>
    <w:rsid w:val="00FA7BC6"/>
    <w:rsid w:val="00FB0F91"/>
    <w:rsid w:val="00FB4D3F"/>
    <w:rsid w:val="00FB4EF2"/>
    <w:rsid w:val="00FB678B"/>
    <w:rsid w:val="00FC1ABE"/>
    <w:rsid w:val="00FC1D9C"/>
    <w:rsid w:val="00FC2BF4"/>
    <w:rsid w:val="00FC6BDB"/>
    <w:rsid w:val="00FC7862"/>
    <w:rsid w:val="00FC7F82"/>
    <w:rsid w:val="00FD0C93"/>
    <w:rsid w:val="00FD1F17"/>
    <w:rsid w:val="00FD1F58"/>
    <w:rsid w:val="00FD7EDA"/>
    <w:rsid w:val="00FE0100"/>
    <w:rsid w:val="00FE036D"/>
    <w:rsid w:val="00FE136D"/>
    <w:rsid w:val="00FE3ED5"/>
    <w:rsid w:val="00FE5979"/>
    <w:rsid w:val="00FE7E48"/>
    <w:rsid w:val="00FF4ADD"/>
    <w:rsid w:val="00FF7706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5468F"/>
  <w15:docId w15:val="{6B63B75F-A577-4397-B135-139DE90B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ekst"/>
    <w:qFormat/>
    <w:rsid w:val="000D6977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6F46"/>
    <w:pPr>
      <w:keepNext/>
      <w:keepLines/>
      <w:spacing w:before="100" w:beforeAutospacing="1" w:after="240"/>
      <w:ind w:left="720" w:hanging="360"/>
      <w:outlineLvl w:val="0"/>
    </w:pPr>
    <w:rPr>
      <w:rFonts w:eastAsia="Times New Roman" w:cstheme="majorBidi"/>
      <w:b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64685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Cs w:val="26"/>
      <w:lang w:val="en-US" w:eastAsia="pl-PL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83D57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B83D57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Nagwek5">
    <w:name w:val="heading 5"/>
    <w:basedOn w:val="Nagwek4"/>
    <w:next w:val="Tekstpodstawowy"/>
    <w:link w:val="Nagwek5Znak"/>
    <w:autoRedefine/>
    <w:uiPriority w:val="9"/>
    <w:unhideWhenUsed/>
    <w:rsid w:val="00FD1F58"/>
    <w:pPr>
      <w:numPr>
        <w:ilvl w:val="4"/>
      </w:numPr>
      <w:ind w:left="1434" w:hanging="1077"/>
      <w:outlineLvl w:val="4"/>
    </w:pPr>
  </w:style>
  <w:style w:type="paragraph" w:styleId="Nagwek6">
    <w:name w:val="heading 6"/>
    <w:basedOn w:val="Normalny"/>
    <w:next w:val="Normalny"/>
    <w:link w:val="Nagwek6Znak"/>
    <w:autoRedefine/>
    <w:uiPriority w:val="9"/>
    <w:semiHidden/>
    <w:unhideWhenUsed/>
    <w:rsid w:val="00FD1F58"/>
    <w:pPr>
      <w:keepNext/>
      <w:keepLines/>
      <w:numPr>
        <w:ilvl w:val="5"/>
        <w:numId w:val="1"/>
      </w:numPr>
      <w:spacing w:before="120" w:after="120"/>
      <w:outlineLvl w:val="5"/>
    </w:pPr>
    <w:rPr>
      <w:rFonts w:eastAsiaTheme="majorEastAsia" w:cstheme="majorBidi"/>
      <w:b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198F"/>
    <w:pPr>
      <w:keepNext/>
      <w:keepLines/>
      <w:numPr>
        <w:ilvl w:val="6"/>
        <w:numId w:val="1"/>
      </w:numPr>
      <w:spacing w:before="120" w:after="120"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198F"/>
    <w:pPr>
      <w:keepNext/>
      <w:keepLines/>
      <w:numPr>
        <w:ilvl w:val="7"/>
        <w:numId w:val="1"/>
      </w:numPr>
      <w:spacing w:before="120" w:after="120"/>
      <w:outlineLvl w:val="7"/>
    </w:pPr>
    <w:rPr>
      <w:rFonts w:eastAsiaTheme="majorEastAsia" w:cstheme="majorBidi"/>
      <w:b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198F"/>
    <w:pPr>
      <w:keepNext/>
      <w:keepLines/>
      <w:numPr>
        <w:ilvl w:val="8"/>
        <w:numId w:val="1"/>
      </w:numPr>
      <w:spacing w:before="120" w:after="120"/>
      <w:outlineLvl w:val="8"/>
    </w:pPr>
    <w:rPr>
      <w:rFonts w:eastAsiaTheme="majorEastAsia" w:cstheme="majorBidi"/>
      <w:b/>
      <w:iCs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B59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B59BC"/>
  </w:style>
  <w:style w:type="paragraph" w:styleId="Stopka">
    <w:name w:val="footer"/>
    <w:basedOn w:val="Normalny"/>
    <w:link w:val="StopkaZnak"/>
    <w:uiPriority w:val="99"/>
    <w:unhideWhenUsed/>
    <w:rsid w:val="001B59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B59BC"/>
  </w:style>
  <w:style w:type="paragraph" w:styleId="Akapitzlist">
    <w:name w:val="List Paragraph"/>
    <w:basedOn w:val="Normalny"/>
    <w:link w:val="AkapitzlistZnak"/>
    <w:uiPriority w:val="34"/>
    <w:qFormat/>
    <w:rsid w:val="001B59BC"/>
    <w:pPr>
      <w:ind w:left="720"/>
      <w:contextualSpacing/>
    </w:pPr>
  </w:style>
  <w:style w:type="paragraph" w:customStyle="1" w:styleId="Podpisrysunkw">
    <w:name w:val="Podpis rysunków"/>
    <w:basedOn w:val="Normalny"/>
    <w:next w:val="Normalny"/>
    <w:link w:val="PodpisrysunkwZnak"/>
    <w:qFormat/>
    <w:rsid w:val="00B76758"/>
    <w:pPr>
      <w:jc w:val="center"/>
    </w:pPr>
    <w:rPr>
      <w:rFonts w:eastAsia="Times New Roman" w:cs="Times New Roman"/>
      <w:bCs/>
      <w:sz w:val="20"/>
      <w:lang w:eastAsia="pl-PL"/>
    </w:rPr>
  </w:style>
  <w:style w:type="character" w:styleId="Odwoaniedokomentarza">
    <w:name w:val="annotation reference"/>
    <w:basedOn w:val="Domylnaczcionkaakapitu"/>
    <w:uiPriority w:val="99"/>
    <w:unhideWhenUsed/>
    <w:rsid w:val="000D6977"/>
    <w:rPr>
      <w:sz w:val="16"/>
      <w:szCs w:val="16"/>
    </w:rPr>
  </w:style>
  <w:style w:type="character" w:customStyle="1" w:styleId="PodpisrysunkwZnak">
    <w:name w:val="Podpis rysunków Znak"/>
    <w:basedOn w:val="Domylnaczcionkaakapitu"/>
    <w:link w:val="Podpisrysunkw"/>
    <w:rsid w:val="00B76758"/>
    <w:rPr>
      <w:rFonts w:eastAsia="Times New Roman" w:cs="Times New Roman"/>
      <w:bCs/>
      <w:sz w:val="20"/>
      <w:lang w:eastAsia="pl-PL"/>
    </w:rPr>
  </w:style>
  <w:style w:type="paragraph" w:styleId="Tekstpodstawowy">
    <w:name w:val="Body Text"/>
    <w:aliases w:val="Tekst z akapitem"/>
    <w:basedOn w:val="Normalny"/>
    <w:link w:val="TekstpodstawowyZnak"/>
    <w:unhideWhenUsed/>
    <w:qFormat/>
    <w:rsid w:val="00902B93"/>
    <w:pPr>
      <w:spacing w:before="40"/>
      <w:ind w:firstLine="284"/>
    </w:pPr>
    <w:rPr>
      <w:lang w:eastAsia="pl-PL"/>
    </w:rPr>
  </w:style>
  <w:style w:type="character" w:customStyle="1" w:styleId="TekstpodstawowyZnak">
    <w:name w:val="Tekst podstawowy Znak"/>
    <w:aliases w:val="Tekst z akapitem Znak"/>
    <w:basedOn w:val="Domylnaczcionkaakapitu"/>
    <w:link w:val="Tekstpodstawowy"/>
    <w:rsid w:val="00902B93"/>
    <w:rPr>
      <w:lang w:eastAsia="pl-PL"/>
    </w:rPr>
  </w:style>
  <w:style w:type="paragraph" w:styleId="Tytu">
    <w:name w:val="Title"/>
    <w:basedOn w:val="Normalny"/>
    <w:next w:val="Normalny"/>
    <w:link w:val="TytuZnak"/>
    <w:rsid w:val="000D69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rsid w:val="000D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ysunek">
    <w:name w:val="Rysunek"/>
    <w:basedOn w:val="Normalny"/>
    <w:next w:val="Podpisrysunkw"/>
    <w:qFormat/>
    <w:rsid w:val="000D6977"/>
    <w:pPr>
      <w:spacing w:before="240" w:after="60"/>
      <w:jc w:val="center"/>
    </w:pPr>
    <w:rPr>
      <w:sz w:val="20"/>
    </w:rPr>
  </w:style>
  <w:style w:type="paragraph" w:styleId="Tekstprzypisudolnego">
    <w:name w:val="footnote text"/>
    <w:basedOn w:val="Normalny"/>
    <w:link w:val="TekstprzypisudolnegoZnak"/>
    <w:semiHidden/>
    <w:rsid w:val="0090493F"/>
    <w:pPr>
      <w:jc w:val="left"/>
    </w:pPr>
    <w:rPr>
      <w:rFonts w:eastAsia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493F"/>
    <w:rPr>
      <w:rFonts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90493F"/>
    <w:rPr>
      <w:rFonts w:cs="Times New Roman"/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049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omylnie1">
    <w:name w:val="Domy?lnie1"/>
    <w:basedOn w:val="Normalny"/>
    <w:uiPriority w:val="99"/>
    <w:rsid w:val="0090493F"/>
    <w:pPr>
      <w:autoSpaceDE w:val="0"/>
      <w:autoSpaceDN w:val="0"/>
      <w:jc w:val="left"/>
    </w:pPr>
    <w:rPr>
      <w:rFonts w:eastAsia="Times New Roman" w:cs="Times New Roman"/>
      <w:lang w:eastAsia="uk-UA"/>
    </w:rPr>
  </w:style>
  <w:style w:type="paragraph" w:customStyle="1" w:styleId="Tabelapodpis">
    <w:name w:val="Tabela podpis"/>
    <w:basedOn w:val="Normalny"/>
    <w:qFormat/>
    <w:rsid w:val="0011381A"/>
    <w:pPr>
      <w:spacing w:before="240" w:after="60"/>
      <w:jc w:val="center"/>
    </w:pPr>
    <w:rPr>
      <w:sz w:val="20"/>
      <w:lang w:eastAsia="pl-PL"/>
    </w:rPr>
  </w:style>
  <w:style w:type="paragraph" w:customStyle="1" w:styleId="Tabelardo">
    <w:name w:val="Tabela źródło"/>
    <w:basedOn w:val="Podpisrysunkw"/>
    <w:next w:val="Normalny"/>
    <w:link w:val="TabelardoZnak"/>
    <w:qFormat/>
    <w:rsid w:val="00A85C78"/>
  </w:style>
  <w:style w:type="paragraph" w:customStyle="1" w:styleId="Tabelazawarto">
    <w:name w:val="Tabela zawartość"/>
    <w:basedOn w:val="Normalny"/>
    <w:link w:val="TabelazawartoZnak"/>
    <w:qFormat/>
    <w:rsid w:val="00A85C78"/>
    <w:pPr>
      <w:jc w:val="center"/>
    </w:pPr>
    <w:rPr>
      <w:rFonts w:eastAsia="Times New Roman" w:cs="Times New Roman"/>
      <w:lang w:eastAsia="pl-PL"/>
    </w:rPr>
  </w:style>
  <w:style w:type="character" w:customStyle="1" w:styleId="TabelardoZnak">
    <w:name w:val="Tabela źródło Znak"/>
    <w:basedOn w:val="PodpisrysunkwZnak"/>
    <w:link w:val="Tabelardo"/>
    <w:rsid w:val="00A85C78"/>
    <w:rPr>
      <w:rFonts w:eastAsia="Times New Roman" w:cs="Times New Roman"/>
      <w:bCs/>
      <w:sz w:val="20"/>
      <w:lang w:eastAsia="pl-PL"/>
    </w:rPr>
  </w:style>
  <w:style w:type="paragraph" w:customStyle="1" w:styleId="Tabelanagwek">
    <w:name w:val="Tabela nagłówek"/>
    <w:basedOn w:val="Normalny"/>
    <w:link w:val="TabelanagwekZnak"/>
    <w:qFormat/>
    <w:rsid w:val="00A85C78"/>
    <w:pPr>
      <w:jc w:val="center"/>
    </w:pPr>
    <w:rPr>
      <w:rFonts w:eastAsia="Times New Roman" w:cs="Times New Roman"/>
      <w:b/>
      <w:lang w:eastAsia="pl-PL"/>
    </w:rPr>
  </w:style>
  <w:style w:type="character" w:customStyle="1" w:styleId="TabelazawartoZnak">
    <w:name w:val="Tabela zawartość Znak"/>
    <w:basedOn w:val="Domylnaczcionkaakapitu"/>
    <w:link w:val="Tabelazawarto"/>
    <w:rsid w:val="00A85C78"/>
    <w:rPr>
      <w:rFonts w:eastAsia="Times New Roman" w:cs="Times New Roman"/>
      <w:lang w:eastAsia="pl-PL"/>
    </w:rPr>
  </w:style>
  <w:style w:type="paragraph" w:styleId="Tekstpodstawowywcity2">
    <w:name w:val="Body Text Indent 2"/>
    <w:basedOn w:val="Normalny"/>
    <w:link w:val="Tekstpodstawowywcity2Znak"/>
    <w:unhideWhenUsed/>
    <w:rsid w:val="00613F24"/>
    <w:pPr>
      <w:spacing w:after="120" w:line="480" w:lineRule="auto"/>
      <w:ind w:left="283"/>
    </w:pPr>
  </w:style>
  <w:style w:type="character" w:customStyle="1" w:styleId="TabelanagwekZnak">
    <w:name w:val="Tabela nagłówek Znak"/>
    <w:basedOn w:val="Domylnaczcionkaakapitu"/>
    <w:link w:val="Tabelanagwek"/>
    <w:rsid w:val="00A85C78"/>
    <w:rPr>
      <w:rFonts w:eastAsia="Times New Roman" w:cs="Times New Roman"/>
      <w:b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613F24"/>
  </w:style>
  <w:style w:type="table" w:styleId="Tabela-Siatka">
    <w:name w:val="Table Grid"/>
    <w:basedOn w:val="Standardowy"/>
    <w:uiPriority w:val="39"/>
    <w:rsid w:val="00613F24"/>
    <w:pPr>
      <w:jc w:val="left"/>
    </w:pPr>
    <w:rPr>
      <w:rFonts w:eastAsia="Times New Roman" w:cs="Times New Roman"/>
      <w:sz w:val="20"/>
      <w:szCs w:val="20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086F46"/>
    <w:rPr>
      <w:rFonts w:eastAsia="Times New Roman" w:cstheme="majorBidi"/>
      <w:b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4685"/>
    <w:rPr>
      <w:rFonts w:eastAsiaTheme="majorEastAsia" w:cstheme="majorBidi"/>
      <w:b/>
      <w:szCs w:val="26"/>
      <w:lang w:val="en-US" w:eastAsia="pl-PL"/>
    </w:rPr>
  </w:style>
  <w:style w:type="paragraph" w:customStyle="1" w:styleId="Wzory">
    <w:name w:val="Wzory"/>
    <w:basedOn w:val="Normalny"/>
    <w:next w:val="Normalny"/>
    <w:link w:val="WzoryZnak"/>
    <w:rsid w:val="00E153DD"/>
    <w:pPr>
      <w:tabs>
        <w:tab w:val="center" w:pos="4961"/>
        <w:tab w:val="left" w:pos="9072"/>
      </w:tabs>
      <w:spacing w:before="120" w:after="120"/>
      <w:jc w:val="center"/>
    </w:pPr>
    <w:rPr>
      <w:spacing w:val="-4"/>
    </w:rPr>
  </w:style>
  <w:style w:type="character" w:styleId="Tekstzastpczy">
    <w:name w:val="Placeholder Text"/>
    <w:basedOn w:val="Domylnaczcionkaakapitu"/>
    <w:uiPriority w:val="99"/>
    <w:semiHidden/>
    <w:rsid w:val="00D9587A"/>
    <w:rPr>
      <w:color w:val="808080"/>
    </w:rPr>
  </w:style>
  <w:style w:type="character" w:customStyle="1" w:styleId="WzoryZnak">
    <w:name w:val="Wzory Znak"/>
    <w:basedOn w:val="Domylnaczcionkaakapitu"/>
    <w:link w:val="Wzory"/>
    <w:rsid w:val="00E153DD"/>
    <w:rPr>
      <w:spacing w:val="-4"/>
    </w:rPr>
  </w:style>
  <w:style w:type="paragraph" w:styleId="Tekstpodstawowywcity">
    <w:name w:val="Body Text Indent"/>
    <w:basedOn w:val="Normalny"/>
    <w:link w:val="TekstpodstawowywcityZnak"/>
    <w:unhideWhenUsed/>
    <w:rsid w:val="00AA020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AA0200"/>
  </w:style>
  <w:style w:type="character" w:styleId="Hipercze">
    <w:name w:val="Hyperlink"/>
    <w:basedOn w:val="Domylnaczcionkaakapitu"/>
    <w:uiPriority w:val="99"/>
    <w:rsid w:val="00AA0200"/>
    <w:rPr>
      <w:color w:val="0000FF"/>
      <w:u w:val="single"/>
    </w:rPr>
  </w:style>
  <w:style w:type="paragraph" w:styleId="Zwykytekst">
    <w:name w:val="Plain Text"/>
    <w:basedOn w:val="Normalny"/>
    <w:link w:val="ZwykytekstZnak"/>
    <w:uiPriority w:val="99"/>
    <w:rsid w:val="00AA0200"/>
    <w:pPr>
      <w:jc w:val="left"/>
    </w:pPr>
    <w:rPr>
      <w:rFonts w:ascii="Courier New" w:eastAsia="Times New Roman" w:hAnsi="Courier New" w:cs="Times New Roman"/>
      <w:spacing w:val="-5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AA0200"/>
    <w:rPr>
      <w:rFonts w:ascii="Courier New" w:eastAsia="Times New Roman" w:hAnsi="Courier New" w:cs="Times New Roman"/>
      <w:spacing w:val="-5"/>
      <w:sz w:val="20"/>
      <w:szCs w:val="20"/>
      <w:lang w:eastAsia="pl-PL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A0200"/>
  </w:style>
  <w:style w:type="character" w:customStyle="1" w:styleId="akapitustep1">
    <w:name w:val="akapitustep1"/>
    <w:basedOn w:val="Domylnaczcionkaakapitu"/>
    <w:rsid w:val="00AA0200"/>
  </w:style>
  <w:style w:type="paragraph" w:customStyle="1" w:styleId="Pogrubiony">
    <w:name w:val="Pogrubiony"/>
    <w:basedOn w:val="Normalny"/>
    <w:link w:val="PogrubionyZnak"/>
    <w:qFormat/>
    <w:rsid w:val="00AA0200"/>
    <w:pPr>
      <w:spacing w:before="120" w:after="120"/>
    </w:pPr>
    <w:rPr>
      <w:b/>
    </w:rPr>
  </w:style>
  <w:style w:type="paragraph" w:styleId="Bibliografia">
    <w:name w:val="Bibliography"/>
    <w:basedOn w:val="Normalny"/>
    <w:next w:val="Normalny"/>
    <w:uiPriority w:val="37"/>
    <w:unhideWhenUsed/>
    <w:rsid w:val="00F2115C"/>
  </w:style>
  <w:style w:type="character" w:customStyle="1" w:styleId="PogrubionyZnak">
    <w:name w:val="Pogrubiony Znak"/>
    <w:basedOn w:val="Domylnaczcionkaakapitu"/>
    <w:link w:val="Pogrubiony"/>
    <w:rsid w:val="00AA0200"/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2115C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F2115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2115C"/>
    <w:pPr>
      <w:spacing w:after="100"/>
      <w:ind w:left="240"/>
    </w:pPr>
  </w:style>
  <w:style w:type="character" w:customStyle="1" w:styleId="Nagwek4Znak">
    <w:name w:val="Nagłówek 4 Znak"/>
    <w:basedOn w:val="Domylnaczcionkaakapitu"/>
    <w:link w:val="Nagwek4"/>
    <w:uiPriority w:val="9"/>
    <w:rsid w:val="00B83D57"/>
    <w:rPr>
      <w:rFonts w:eastAsiaTheme="majorEastAsia" w:cstheme="majorBidi"/>
      <w:b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FD1F58"/>
    <w:rPr>
      <w:rFonts w:eastAsiaTheme="majorEastAsia" w:cstheme="majorBidi"/>
      <w:b/>
      <w:iCs/>
    </w:rPr>
  </w:style>
  <w:style w:type="character" w:styleId="Pogrubienie">
    <w:name w:val="Strong"/>
    <w:basedOn w:val="Domylnaczcionkaakapitu"/>
    <w:uiPriority w:val="22"/>
    <w:qFormat/>
    <w:rsid w:val="002F2793"/>
    <w:rPr>
      <w:b/>
      <w:bCs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A1675"/>
    <w:pPr>
      <w:spacing w:after="100"/>
      <w:ind w:left="1920"/>
    </w:pPr>
  </w:style>
  <w:style w:type="paragraph" w:styleId="Podtytu">
    <w:name w:val="Subtitle"/>
    <w:basedOn w:val="Normalny"/>
    <w:next w:val="Normalny"/>
    <w:link w:val="PodtytuZnak"/>
    <w:uiPriority w:val="11"/>
    <w:rsid w:val="0060342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60342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B83D57"/>
    <w:rPr>
      <w:rFonts w:eastAsiaTheme="majorEastAsia" w:cstheme="majorBidi"/>
      <w:b/>
    </w:rPr>
  </w:style>
  <w:style w:type="paragraph" w:styleId="Spistreci3">
    <w:name w:val="toc 3"/>
    <w:basedOn w:val="Normalny"/>
    <w:next w:val="Normalny"/>
    <w:autoRedefine/>
    <w:uiPriority w:val="39"/>
    <w:unhideWhenUsed/>
    <w:rsid w:val="00B76758"/>
    <w:pPr>
      <w:spacing w:after="100"/>
      <w:ind w:left="480"/>
    </w:pPr>
  </w:style>
  <w:style w:type="paragraph" w:customStyle="1" w:styleId="WstpPodsumowanie">
    <w:name w:val="Wstęp/Podsumowanie"/>
    <w:basedOn w:val="Nagwek1"/>
    <w:next w:val="Tekstpodstawowy"/>
    <w:link w:val="WstpPodsumowanieZnak"/>
    <w:qFormat/>
    <w:rsid w:val="00615CAD"/>
    <w:pPr>
      <w:ind w:left="0" w:firstLine="0"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1F58"/>
    <w:rPr>
      <w:rFonts w:eastAsiaTheme="majorEastAsia" w:cstheme="majorBidi"/>
      <w:b/>
    </w:rPr>
  </w:style>
  <w:style w:type="character" w:customStyle="1" w:styleId="WstpPodsumowanieZnak">
    <w:name w:val="Wstęp/Podsumowanie Znak"/>
    <w:basedOn w:val="Nagwek1Znak"/>
    <w:link w:val="WstpPodsumowanie"/>
    <w:rsid w:val="00615CAD"/>
    <w:rPr>
      <w:rFonts w:eastAsiaTheme="majorEastAsia" w:cstheme="majorBidi"/>
      <w:b/>
      <w:bCs w:val="0"/>
      <w:szCs w:val="32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198F"/>
    <w:rPr>
      <w:rFonts w:eastAsiaTheme="majorEastAsia" w:cstheme="majorBidi"/>
      <w:b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198F"/>
    <w:rPr>
      <w:rFonts w:eastAsiaTheme="majorEastAsia" w:cstheme="majorBidi"/>
      <w:b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198F"/>
    <w:rPr>
      <w:rFonts w:eastAsiaTheme="majorEastAsia" w:cstheme="majorBidi"/>
      <w:b/>
      <w:iCs/>
      <w:szCs w:val="21"/>
    </w:rPr>
  </w:style>
  <w:style w:type="paragraph" w:styleId="Spisilustracji">
    <w:name w:val="table of figures"/>
    <w:basedOn w:val="Normalny"/>
    <w:next w:val="Normalny"/>
    <w:uiPriority w:val="99"/>
    <w:unhideWhenUsed/>
    <w:rsid w:val="006665AA"/>
  </w:style>
  <w:style w:type="paragraph" w:styleId="Tekstdymka">
    <w:name w:val="Balloon Text"/>
    <w:basedOn w:val="Normalny"/>
    <w:link w:val="TekstdymkaZnak"/>
    <w:uiPriority w:val="99"/>
    <w:semiHidden/>
    <w:unhideWhenUsed/>
    <w:rsid w:val="00EC7AC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7AC6"/>
    <w:rPr>
      <w:rFonts w:ascii="Tahoma" w:hAnsi="Tahoma" w:cs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7AAE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0B3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0B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0B3A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B16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a\Documents\praca_dyplomowa_schema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>
  <b:Source>
    <b:Tag>Gig18</b:Tag>
    <b:SourceType>Report</b:SourceType>
    <b:Guid>{B502837C-38D2-42D6-8C5C-EABA7410916B}</b:Guid>
    <b:Title>Giga Entertainmennt. Przyszłość rozrywki w dobie gigabitowego internetu, AI, IoT oraz MEC</b:Title>
    <b:Year>2018</b:Year>
    <b:Publisher>Infuture hatalska foresight institute </b:Publisher>
    <b:City>Gdańsk</b:City>
    <b:RefOrder>5</b:RefOrder>
  </b:Source>
  <b:Source>
    <b:Tag>Lip19</b:Tag>
    <b:SourceType>BookSection</b:SourceType>
    <b:Guid>{BDFD6184-A6A2-4948-BBDB-D74872C206B8}</b:Guid>
    <b:Title>Aktywność sieciowa osób starszych - przypadek Podkarpacia</b:Title>
    <b:BookTitle>Social and technical aspects of security</b:BookTitle>
    <b:Year>2019</b:Year>
    <b:Pages>21-35</b:Pages>
    <b:City>Rzeszów</b:City>
    <b:Publisher>Oficyna Wydawnicza Politechniki Rzeszowskiej</b:Publisher>
    <b:Author>
      <b:Author>
        <b:NameList>
          <b:Person>
            <b:Last>Liput</b:Last>
            <b:First>Mateusz</b:First>
          </b:Person>
          <b:Person>
            <b:Last>Mysakowec</b:Last>
            <b:First>Aleksander</b:First>
          </b:Person>
          <b:Person>
            <b:Last>Nycz</b:Last>
            <b:First>Mariola</b:First>
          </b:Person>
        </b:NameList>
      </b:Author>
      <b:Editor>
        <b:NameList>
          <b:Person>
            <b:Last>Nycz</b:Last>
            <b:First>Mariusz</b:First>
          </b:Person>
        </b:NameList>
      </b:Editor>
    </b:Author>
    <b:LCID>1033</b:LCID>
    <b:RefOrder>4</b:RefOrder>
  </b:Source>
  <b:Source>
    <b:Tag>Haj20</b:Tag>
    <b:SourceType>ConferenceProceedings</b:SourceType>
    <b:Guid>{8CD952F8-6C70-4783-A544-E806C15B46DD}</b:Guid>
    <b:Title>Data Security Platform Model in Networked Medical IT Systems based on Statistical Classifiers and ANN</b:Title>
    <b:Year>2020</b:Year>
    <b:City>Verona</b:City>
    <b:Pages>3682-3691</b:Pages>
    <b:ConferenceName>Procedia Computer Science</b:ConferenceName>
    <b:Author>
      <b:Author>
        <b:NameList>
          <b:Person>
            <b:Last>Hajder</b:Last>
            <b:First>Mirosław</b:First>
          </b:Person>
          <b:Person>
            <b:Last>Kolbusz</b:Last>
            <b:First>Janusz</b:First>
          </b:Person>
          <b:Person>
            <b:Last>Hajder</b:Last>
            <b:First>Piotr</b:First>
          </b:Person>
          <b:Person>
            <b:Last>Nycz</b:Last>
            <b:First>Mariusz</b:First>
          </b:Person>
          <b:Person>
            <b:Last>Liput</b:Last>
            <b:First>Mateusz</b:First>
          </b:Person>
        </b:NameList>
      </b:Author>
    </b:Author>
    <b:Volume>176</b:Volume>
    <b:DOI>10.1016/j.procs.2020.09.018 </b:DOI>
    <b:RefOrder>3</b:RefOrder>
  </b:Source>
  <b:Source>
    <b:Tag>Hol06</b:Tag>
    <b:SourceType>InternetSite</b:SourceType>
    <b:Guid>{E116554C-C49F-416F-A2FF-96EE3654A920}</b:Guid>
    <b:Year>2006</b:Year>
    <b:URL>http://www.bournemouth.ac.uk/library/using/guide_to_citing_internet_sourc.html</b:URL>
    <b:Author>
      <b:Author>
        <b:NameList>
          <b:Person>
            <b:Last>Holland</b:Last>
            <b:First>Matt</b:First>
          </b:Person>
        </b:NameList>
      </b:Author>
    </b:Author>
    <b:Title>Guide to citting Internet sources</b:Title>
    <b:RefOrder>2</b:RefOrder>
  </b:Source>
  <b:Source>
    <b:Tag>Kow10</b:Tag>
    <b:SourceType>JournalArticle</b:SourceType>
    <b:Guid>{19DCB5BF-DF98-4CFE-9B6B-6D32F043B22B}</b:Guid>
    <b:Title>Afera korupcyjna w rządzie</b:Title>
    <b:Year>2010</b:Year>
    <b:JournalName>Gazeta Dzisiejsza</b:JournalName>
    <b:Pages>5</b:Pages>
    <b:Author>
      <b:Author>
        <b:NameList>
          <b:Person>
            <b:Last>Kowalski</b:Last>
            <b:First>Jan</b:First>
          </b:Person>
        </b:NameList>
      </b:Author>
    </b:Author>
    <b:RefOrder>1</b:RefOrder>
  </b:Source>
  <b:Source>
    <b:Tag>Haj203</b:Tag>
    <b:SourceType>BookSection</b:SourceType>
    <b:Guid>{08257348-A27A-4BFA-B7BE-09E081C78973}</b:Guid>
    <b:Title>Security of cyber-physical environmental monitoring systems based on Internet of Things - basic challenges</b:Title>
    <b:BookTitle>Social and technical aspects of security</b:BookTitle>
    <b:Year>2020</b:Year>
    <b:Pages>5-18</b:Pages>
    <b:City>Rzeszów</b:City>
    <b:Publisher>Oficyna Wydawnicza Politechniki Rzeszowskiej</b:Publisher>
    <b:Author>
      <b:Author>
        <b:NameList>
          <b:Person>
            <b:Last>Hajder</b:Last>
            <b:First>Mirosław</b:First>
          </b:Person>
          <b:Person>
            <b:Last>Nycz</b:Last>
            <b:First>Mariusz</b:First>
          </b:Person>
          <b:Person>
            <b:Last>Hajder</b:Last>
            <b:First>Piotr</b:First>
          </b:Person>
          <b:Person>
            <b:Last>Liput</b:Last>
            <b:First>Mateusz</b:First>
          </b:Person>
        </b:NameList>
      </b:Author>
      <b:Editor>
        <b:NameList>
          <b:Person>
            <b:Last>Nycz</b:Last>
            <b:First>Mariusz</b:First>
          </b:Person>
        </b:NameList>
      </b:Editor>
    </b:Author>
    <b:Volume>2</b:Volume>
    <b:ChapterNumber>1</b:ChapterNumber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94FC6F0003942ACBA3E4FC8F14FF0" ma:contentTypeVersion="4" ma:contentTypeDescription="Create a new document." ma:contentTypeScope="" ma:versionID="65178967ac0d8b59b7c548f447dbe57a">
  <xsd:schema xmlns:xsd="http://www.w3.org/2001/XMLSchema" xmlns:xs="http://www.w3.org/2001/XMLSchema" xmlns:p="http://schemas.microsoft.com/office/2006/metadata/properties" xmlns:ns3="dfc20958-2906-413a-8f5b-fe35d12b0194" targetNamespace="http://schemas.microsoft.com/office/2006/metadata/properties" ma:root="true" ma:fieldsID="08b1adabb5ae00de431e1d5b550ceec0" ns3:_="">
    <xsd:import namespace="dfc20958-2906-413a-8f5b-fe35d12b01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20958-2906-413a-8f5b-fe35d12b0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FA0ED8-1165-40E2-B81C-10E7A69C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37333-6BD0-4A6F-B4DA-3EAD8FE66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0914F-9926-455B-BED4-3378A59D9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73F837-B350-4043-A03B-D601D317A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20958-2906-413a-8f5b-fe35d12b0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praca_dyplomowa_schemat</Template>
  <TotalTime>1987</TotalTime>
  <Pages>3</Pages>
  <Words>542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Magdalena Drozd</dc:creator>
  <cp:lastModifiedBy>Wojciech Zięba</cp:lastModifiedBy>
  <cp:revision>1127</cp:revision>
  <cp:lastPrinted>2023-01-20T15:33:00Z</cp:lastPrinted>
  <dcterms:created xsi:type="dcterms:W3CDTF">2022-05-13T09:11:00Z</dcterms:created>
  <dcterms:modified xsi:type="dcterms:W3CDTF">2024-03-23T11:19:00Z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0x010100B3594FC6F0003942ACBA3E4FC8F14FF0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7th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17th edition (author-date)</vt:lpwstr>
  </property>
  <property fmtid="{D5CDD505-2E9C-101B-9397-08002B2CF9AE}" pid="12" name="Mendeley Recent Style Id 4_1">
    <vt:lpwstr>http://www.zotero.org/styles/harvard-cite-them-right</vt:lpwstr>
  </property>
  <property fmtid="{D5CDD505-2E9C-101B-9397-08002B2CF9AE}" pid="13" name="Mendeley Recent Style Name 4_1">
    <vt:lpwstr>Cite Them Right 10th edition - Harvard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http://www.zotero.org/styles/journal-of-king-saud-university-computer-and-information-sciences</vt:lpwstr>
  </property>
  <property fmtid="{D5CDD505-2E9C-101B-9397-08002B2CF9AE}" pid="17" name="Mendeley Recent Style Name 6_1">
    <vt:lpwstr>Journal of King Saud University - Computer and Information Sciences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9f59aa34-c035-3075-ae39-364abef4193e</vt:lpwstr>
  </property>
  <property fmtid="{D5CDD505-2E9C-101B-9397-08002B2CF9AE}" pid="25" name="Mendeley Citation Style_1">
    <vt:lpwstr>http://www.zotero.org/styles/chicago-author-date</vt:lpwstr>
  </property>
</Properties>
</file>